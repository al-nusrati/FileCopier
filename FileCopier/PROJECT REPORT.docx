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A15B0" w14:textId="611E847F"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5959D8BB" wp14:editId="39DE83B5">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63C4CC98" w14:textId="77777777" w:rsidTr="00EB7C2B">
        <w:trPr>
          <w:trHeight w:val="1083"/>
        </w:trPr>
        <w:tc>
          <w:tcPr>
            <w:tcW w:w="10790" w:type="dxa"/>
            <w:gridSpan w:val="9"/>
          </w:tcPr>
          <w:p w14:paraId="271ECDAA" w14:textId="77777777" w:rsidR="00DF198B" w:rsidRDefault="00DF198B"/>
        </w:tc>
      </w:tr>
      <w:tr w:rsidR="00DF198B" w14:paraId="79F0E69B" w14:textId="77777777" w:rsidTr="00EB7C2B">
        <w:trPr>
          <w:trHeight w:val="1068"/>
        </w:trPr>
        <w:tc>
          <w:tcPr>
            <w:tcW w:w="1198" w:type="dxa"/>
            <w:gridSpan w:val="2"/>
            <w:tcBorders>
              <w:right w:val="single" w:sz="18" w:space="0" w:color="476166" w:themeColor="accent1"/>
            </w:tcBorders>
          </w:tcPr>
          <w:p w14:paraId="0FE9DB42"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98D2601" w14:textId="5EEC2DDB" w:rsidR="00DF198B" w:rsidRPr="00DF198B" w:rsidRDefault="00982B50" w:rsidP="00EB7C2B">
            <w:pPr>
              <w:pStyle w:val="Heading1"/>
            </w:pPr>
            <w:r>
              <w:t>16-Bit Processor</w:t>
            </w:r>
          </w:p>
        </w:tc>
        <w:tc>
          <w:tcPr>
            <w:tcW w:w="1199" w:type="dxa"/>
            <w:gridSpan w:val="2"/>
            <w:tcBorders>
              <w:left w:val="single" w:sz="18" w:space="0" w:color="476166" w:themeColor="accent1"/>
            </w:tcBorders>
          </w:tcPr>
          <w:p w14:paraId="56F7C296" w14:textId="77777777" w:rsidR="00DF198B" w:rsidRDefault="00DF198B"/>
        </w:tc>
      </w:tr>
      <w:tr w:rsidR="00DF198B" w14:paraId="3E2E5C6E" w14:textId="77777777" w:rsidTr="00EB7C2B">
        <w:trPr>
          <w:trHeight w:val="1837"/>
        </w:trPr>
        <w:tc>
          <w:tcPr>
            <w:tcW w:w="1170" w:type="dxa"/>
          </w:tcPr>
          <w:p w14:paraId="29CBBAA7" w14:textId="77777777" w:rsidR="00DF198B" w:rsidRDefault="00DF198B"/>
        </w:tc>
        <w:tc>
          <w:tcPr>
            <w:tcW w:w="8460" w:type="dxa"/>
            <w:gridSpan w:val="7"/>
          </w:tcPr>
          <w:p w14:paraId="07C45357" w14:textId="77777777" w:rsidR="00DF198B" w:rsidRDefault="00DF198B"/>
        </w:tc>
        <w:tc>
          <w:tcPr>
            <w:tcW w:w="1160" w:type="dxa"/>
          </w:tcPr>
          <w:p w14:paraId="11BDECB3" w14:textId="77777777" w:rsidR="00DF198B" w:rsidRDefault="00DF198B"/>
        </w:tc>
      </w:tr>
      <w:tr w:rsidR="00DF198B" w14:paraId="1EDD96D7" w14:textId="77777777" w:rsidTr="00EB7C2B">
        <w:trPr>
          <w:trHeight w:val="929"/>
        </w:trPr>
        <w:tc>
          <w:tcPr>
            <w:tcW w:w="2397" w:type="dxa"/>
            <w:gridSpan w:val="4"/>
          </w:tcPr>
          <w:p w14:paraId="139CB3CB" w14:textId="77777777" w:rsidR="00DF198B" w:rsidRDefault="00DF198B"/>
        </w:tc>
        <w:tc>
          <w:tcPr>
            <w:tcW w:w="5995" w:type="dxa"/>
            <w:shd w:val="clear" w:color="auto" w:fill="FFFFFF" w:themeFill="background1"/>
          </w:tcPr>
          <w:p w14:paraId="7DAA1F53" w14:textId="77777777" w:rsidR="00DF198B" w:rsidRPr="00DF198B" w:rsidRDefault="00DF198B" w:rsidP="00DF198B">
            <w:pPr>
              <w:jc w:val="center"/>
              <w:rPr>
                <w:rFonts w:ascii="Georgia" w:hAnsi="Georgia"/>
                <w:sz w:val="48"/>
                <w:szCs w:val="48"/>
              </w:rPr>
            </w:pPr>
          </w:p>
        </w:tc>
        <w:tc>
          <w:tcPr>
            <w:tcW w:w="2398" w:type="dxa"/>
            <w:gridSpan w:val="4"/>
          </w:tcPr>
          <w:p w14:paraId="0280B648" w14:textId="77777777" w:rsidR="00DF198B" w:rsidRDefault="00DF198B"/>
        </w:tc>
      </w:tr>
      <w:tr w:rsidR="00DF198B" w14:paraId="0859B0C7" w14:textId="77777777" w:rsidTr="00EB7C2B">
        <w:trPr>
          <w:trHeight w:val="1460"/>
        </w:trPr>
        <w:tc>
          <w:tcPr>
            <w:tcW w:w="2397" w:type="dxa"/>
            <w:gridSpan w:val="4"/>
          </w:tcPr>
          <w:p w14:paraId="35F06FCE" w14:textId="77777777" w:rsidR="00DF198B" w:rsidRDefault="00DF198B"/>
        </w:tc>
        <w:tc>
          <w:tcPr>
            <w:tcW w:w="5995" w:type="dxa"/>
            <w:shd w:val="clear" w:color="auto" w:fill="FFFFFF" w:themeFill="background1"/>
          </w:tcPr>
          <w:p w14:paraId="76EAC1A9" w14:textId="523C9CDA" w:rsidR="00DF198B" w:rsidRDefault="00982B50" w:rsidP="00EB7C2B">
            <w:pPr>
              <w:pStyle w:val="Heading2"/>
            </w:pPr>
            <w:r>
              <w:t>Jawad Ahmed</w:t>
            </w:r>
          </w:p>
          <w:p w14:paraId="2C2DDDFA" w14:textId="050AE484" w:rsidR="00852051" w:rsidRDefault="00852051" w:rsidP="00852051">
            <w:pPr>
              <w:pStyle w:val="Heading2"/>
            </w:pPr>
            <w:r>
              <w:t>Hassan Ali</w:t>
            </w:r>
          </w:p>
          <w:p w14:paraId="7A5A305B" w14:textId="77777777" w:rsidR="00852051" w:rsidRPr="00852051" w:rsidRDefault="00852051" w:rsidP="00852051">
            <w:pPr>
              <w:jc w:val="center"/>
            </w:pPr>
          </w:p>
          <w:p w14:paraId="63FDF711" w14:textId="7ECF6F38" w:rsidR="00852051" w:rsidRPr="00852051" w:rsidRDefault="00852051" w:rsidP="00852051"/>
        </w:tc>
        <w:tc>
          <w:tcPr>
            <w:tcW w:w="2398" w:type="dxa"/>
            <w:gridSpan w:val="4"/>
          </w:tcPr>
          <w:p w14:paraId="20FC4116" w14:textId="77777777" w:rsidR="00DF198B" w:rsidRDefault="00DF198B"/>
        </w:tc>
      </w:tr>
      <w:tr w:rsidR="00DF198B" w14:paraId="379C7B9C" w14:textId="77777777" w:rsidTr="00EB7C2B">
        <w:trPr>
          <w:trHeight w:val="7176"/>
        </w:trPr>
        <w:tc>
          <w:tcPr>
            <w:tcW w:w="2397" w:type="dxa"/>
            <w:gridSpan w:val="4"/>
          </w:tcPr>
          <w:p w14:paraId="73DF7637"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5EC71776" w14:textId="3DA563A7" w:rsidR="00DF198B" w:rsidRPr="00DF198B" w:rsidRDefault="00982B50" w:rsidP="00874FE7">
            <w:pPr>
              <w:pStyle w:val="Heading3"/>
            </w:pPr>
            <w:r>
              <w:t>January 12, 2025</w:t>
            </w:r>
          </w:p>
          <w:p w14:paraId="16DBF0E5" w14:textId="77777777" w:rsidR="00874FE7" w:rsidRPr="00DF198B" w:rsidRDefault="004631B3" w:rsidP="00874FE7">
            <w:pPr>
              <w:pStyle w:val="Heading3"/>
            </w:pPr>
            <w:sdt>
              <w:sdtPr>
                <w:id w:val="-1516760087"/>
                <w:placeholder>
                  <w:docPart w:val="9F68C9D08960461A9F7C0818499902C3"/>
                </w:placeholder>
                <w:temporary/>
                <w:showingPlcHdr/>
                <w15:appearance w15:val="hidden"/>
              </w:sdtPr>
              <w:sdtEndPr/>
              <w:sdtContent>
                <w:r w:rsidR="00874FE7" w:rsidRPr="00DF198B">
                  <w:t>—</w:t>
                </w:r>
              </w:sdtContent>
            </w:sdt>
          </w:p>
          <w:p w14:paraId="0EB551AB" w14:textId="04433222" w:rsidR="00DF198B" w:rsidRPr="00DF198B" w:rsidRDefault="00982B50" w:rsidP="00874FE7">
            <w:pPr>
              <w:pStyle w:val="Heading3"/>
            </w:pPr>
            <w:r w:rsidRPr="00982B50">
              <w:t>Information and Communication Technology</w:t>
            </w:r>
          </w:p>
          <w:p w14:paraId="5D0AC3BE" w14:textId="77777777" w:rsidR="00DF198B" w:rsidRPr="00DF198B" w:rsidRDefault="004631B3" w:rsidP="00874FE7">
            <w:pPr>
              <w:pStyle w:val="Heading3"/>
            </w:pPr>
            <w:sdt>
              <w:sdtPr>
                <w:id w:val="1492440299"/>
                <w:placeholder>
                  <w:docPart w:val="4EE9B860750F4EB3B67E6CFAA627636B"/>
                </w:placeholder>
                <w:temporary/>
                <w:showingPlcHdr/>
                <w15:appearance w15:val="hidden"/>
              </w:sdtPr>
              <w:sdtEndPr/>
              <w:sdtContent>
                <w:r w:rsidR="00874FE7" w:rsidRPr="00DF198B">
                  <w:t>—</w:t>
                </w:r>
              </w:sdtContent>
            </w:sdt>
          </w:p>
          <w:p w14:paraId="010439D4" w14:textId="7229E8C3" w:rsidR="00DF198B" w:rsidRDefault="00982B50" w:rsidP="00874FE7">
            <w:pPr>
              <w:pStyle w:val="Heading3"/>
            </w:pPr>
            <w:r>
              <w:t>Prof. Asad Mansoor</w:t>
            </w:r>
          </w:p>
          <w:p w14:paraId="1A2B196A" w14:textId="77777777" w:rsidR="00DF198B" w:rsidRPr="00DF198B" w:rsidRDefault="00DF198B" w:rsidP="00DF198B"/>
        </w:tc>
        <w:tc>
          <w:tcPr>
            <w:tcW w:w="2398" w:type="dxa"/>
            <w:gridSpan w:val="4"/>
          </w:tcPr>
          <w:p w14:paraId="027AAF1C" w14:textId="77777777" w:rsidR="00DF198B" w:rsidRDefault="00DF198B" w:rsidP="00DF198B">
            <w:pPr>
              <w:jc w:val="center"/>
            </w:pPr>
          </w:p>
        </w:tc>
      </w:tr>
      <w:tr w:rsidR="00DF198B" w14:paraId="007C9ACA" w14:textId="77777777" w:rsidTr="00EB7C2B">
        <w:tc>
          <w:tcPr>
            <w:tcW w:w="2340" w:type="dxa"/>
            <w:gridSpan w:val="3"/>
          </w:tcPr>
          <w:p w14:paraId="093ED4E0" w14:textId="77777777" w:rsidR="00DF198B" w:rsidRDefault="00DF198B"/>
        </w:tc>
        <w:tc>
          <w:tcPr>
            <w:tcW w:w="6120" w:type="dxa"/>
            <w:gridSpan w:val="3"/>
          </w:tcPr>
          <w:p w14:paraId="4A7942DB" w14:textId="77777777" w:rsidR="00DF198B" w:rsidRDefault="00DF198B"/>
        </w:tc>
        <w:tc>
          <w:tcPr>
            <w:tcW w:w="2330" w:type="dxa"/>
            <w:gridSpan w:val="3"/>
          </w:tcPr>
          <w:p w14:paraId="2906AF37" w14:textId="77777777" w:rsidR="00DF198B" w:rsidRDefault="00DF198B"/>
        </w:tc>
      </w:tr>
    </w:tbl>
    <w:p w14:paraId="474AE7A3" w14:textId="27F35D50" w:rsidR="00DF198B" w:rsidRDefault="00DF198B"/>
    <w:p w14:paraId="1FA53128"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250B4672" w14:textId="77777777" w:rsidTr="00EB7C2B">
        <w:trPr>
          <w:trHeight w:val="1152"/>
        </w:trPr>
        <w:tc>
          <w:tcPr>
            <w:tcW w:w="2158" w:type="dxa"/>
          </w:tcPr>
          <w:p w14:paraId="1F5BA1C7" w14:textId="78E781D4"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31701274" wp14:editId="34FD0283">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4B337F4A"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&#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195A0565" w14:textId="77777777" w:rsidR="002D2200" w:rsidRDefault="002D2200"/>
        </w:tc>
        <w:tc>
          <w:tcPr>
            <w:tcW w:w="2158" w:type="dxa"/>
            <w:tcBorders>
              <w:bottom w:val="single" w:sz="18" w:space="0" w:color="476166" w:themeColor="accent1"/>
            </w:tcBorders>
          </w:tcPr>
          <w:p w14:paraId="2D8DACB7" w14:textId="77777777" w:rsidR="002D2200" w:rsidRDefault="002D2200"/>
        </w:tc>
        <w:tc>
          <w:tcPr>
            <w:tcW w:w="2167" w:type="dxa"/>
            <w:gridSpan w:val="3"/>
            <w:tcBorders>
              <w:bottom w:val="single" w:sz="18" w:space="0" w:color="476166" w:themeColor="accent1"/>
            </w:tcBorders>
          </w:tcPr>
          <w:p w14:paraId="2F27A4B9" w14:textId="77777777" w:rsidR="002D2200" w:rsidRDefault="002D2200"/>
        </w:tc>
        <w:tc>
          <w:tcPr>
            <w:tcW w:w="2158" w:type="dxa"/>
          </w:tcPr>
          <w:p w14:paraId="1EE7288C" w14:textId="77777777" w:rsidR="002D2200" w:rsidRDefault="002D2200"/>
        </w:tc>
      </w:tr>
      <w:tr w:rsidR="002D2200" w14:paraId="782D253D" w14:textId="77777777" w:rsidTr="00EB7C2B">
        <w:trPr>
          <w:trHeight w:val="664"/>
        </w:trPr>
        <w:tc>
          <w:tcPr>
            <w:tcW w:w="2158" w:type="dxa"/>
            <w:tcBorders>
              <w:right w:val="single" w:sz="18" w:space="0" w:color="476166" w:themeColor="accent1"/>
            </w:tcBorders>
          </w:tcPr>
          <w:p w14:paraId="3C9A571C"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80CA2E5" w14:textId="77777777" w:rsidR="002D2200" w:rsidRPr="00E74B29" w:rsidRDefault="004631B3" w:rsidP="00EB7C2B">
            <w:pPr>
              <w:pStyle w:val="Heading4"/>
            </w:pPr>
            <w:sdt>
              <w:sdtPr>
                <w:id w:val="2122175478"/>
                <w:placeholder>
                  <w:docPart w:val="2574CF5DA64149E892378B5806414A3E"/>
                </w:placeholder>
                <w:temporary/>
                <w:showingPlcHdr/>
                <w15:appearance w15:val="hidden"/>
              </w:sdtPr>
              <w:sdtEndPr/>
              <w:sdtContent>
                <w:r w:rsidR="00EB7C2B">
                  <w:t>INTRODUCTION</w:t>
                </w:r>
              </w:sdtContent>
            </w:sdt>
          </w:p>
        </w:tc>
        <w:tc>
          <w:tcPr>
            <w:tcW w:w="2158" w:type="dxa"/>
            <w:tcBorders>
              <w:left w:val="single" w:sz="18" w:space="0" w:color="476166" w:themeColor="accent1"/>
            </w:tcBorders>
          </w:tcPr>
          <w:p w14:paraId="67D1D6DF" w14:textId="77777777" w:rsidR="002D2200" w:rsidRDefault="002D2200"/>
        </w:tc>
      </w:tr>
      <w:tr w:rsidR="002D2200" w14:paraId="65ED1E00" w14:textId="77777777" w:rsidTr="00EB7C2B">
        <w:trPr>
          <w:trHeight w:val="311"/>
        </w:trPr>
        <w:tc>
          <w:tcPr>
            <w:tcW w:w="2158" w:type="dxa"/>
          </w:tcPr>
          <w:p w14:paraId="76FA9B81" w14:textId="77777777" w:rsidR="002D2200" w:rsidRDefault="002D2200"/>
        </w:tc>
        <w:tc>
          <w:tcPr>
            <w:tcW w:w="2158" w:type="dxa"/>
            <w:gridSpan w:val="3"/>
            <w:tcBorders>
              <w:top w:val="single" w:sz="18" w:space="0" w:color="476166" w:themeColor="accent1"/>
            </w:tcBorders>
          </w:tcPr>
          <w:p w14:paraId="072C97EE" w14:textId="77777777" w:rsidR="002D2200" w:rsidRDefault="002D2200"/>
        </w:tc>
        <w:tc>
          <w:tcPr>
            <w:tcW w:w="2158" w:type="dxa"/>
            <w:tcBorders>
              <w:top w:val="single" w:sz="18" w:space="0" w:color="476166" w:themeColor="accent1"/>
            </w:tcBorders>
          </w:tcPr>
          <w:p w14:paraId="54CD46DF" w14:textId="77777777" w:rsidR="002D2200" w:rsidRDefault="002D2200"/>
        </w:tc>
        <w:tc>
          <w:tcPr>
            <w:tcW w:w="2167" w:type="dxa"/>
            <w:gridSpan w:val="3"/>
            <w:tcBorders>
              <w:top w:val="single" w:sz="18" w:space="0" w:color="476166" w:themeColor="accent1"/>
            </w:tcBorders>
          </w:tcPr>
          <w:p w14:paraId="6224C8CE" w14:textId="77777777" w:rsidR="002D2200" w:rsidRDefault="002D2200"/>
        </w:tc>
        <w:tc>
          <w:tcPr>
            <w:tcW w:w="2158" w:type="dxa"/>
          </w:tcPr>
          <w:p w14:paraId="383860FA" w14:textId="77777777" w:rsidR="002D2200" w:rsidRDefault="002D2200"/>
        </w:tc>
      </w:tr>
      <w:tr w:rsidR="00E74B29" w14:paraId="1429F209" w14:textId="77777777" w:rsidTr="00EB7C2B">
        <w:trPr>
          <w:trHeight w:val="576"/>
        </w:trPr>
        <w:tc>
          <w:tcPr>
            <w:tcW w:w="2158" w:type="dxa"/>
          </w:tcPr>
          <w:p w14:paraId="54A4D544" w14:textId="77777777" w:rsidR="00E74B29" w:rsidRDefault="00E74B29"/>
        </w:tc>
        <w:tc>
          <w:tcPr>
            <w:tcW w:w="1082" w:type="dxa"/>
            <w:gridSpan w:val="2"/>
            <w:shd w:val="clear" w:color="auto" w:fill="FFFFFF" w:themeFill="background1"/>
          </w:tcPr>
          <w:p w14:paraId="529687CA" w14:textId="77777777" w:rsidR="00E74B29" w:rsidRDefault="00E74B29"/>
        </w:tc>
        <w:tc>
          <w:tcPr>
            <w:tcW w:w="4321" w:type="dxa"/>
            <w:gridSpan w:val="3"/>
            <w:shd w:val="clear" w:color="auto" w:fill="FFFFFF" w:themeFill="background1"/>
          </w:tcPr>
          <w:p w14:paraId="73E43469" w14:textId="77777777" w:rsidR="00E74B29" w:rsidRDefault="00E74B29" w:rsidP="00E74B29"/>
        </w:tc>
        <w:tc>
          <w:tcPr>
            <w:tcW w:w="1080" w:type="dxa"/>
            <w:gridSpan w:val="2"/>
            <w:shd w:val="clear" w:color="auto" w:fill="FFFFFF" w:themeFill="background1"/>
          </w:tcPr>
          <w:p w14:paraId="14BB8CCB" w14:textId="77777777" w:rsidR="00E74B29" w:rsidRDefault="00E74B29"/>
        </w:tc>
        <w:tc>
          <w:tcPr>
            <w:tcW w:w="2158" w:type="dxa"/>
          </w:tcPr>
          <w:p w14:paraId="7A1509E8" w14:textId="77777777" w:rsidR="00E74B29" w:rsidRDefault="00E74B29"/>
        </w:tc>
      </w:tr>
      <w:tr w:rsidR="000E4641" w14:paraId="73C8EEF5" w14:textId="77777777" w:rsidTr="00EB7C2B">
        <w:trPr>
          <w:trHeight w:val="4447"/>
        </w:trPr>
        <w:tc>
          <w:tcPr>
            <w:tcW w:w="2158" w:type="dxa"/>
            <w:vMerge w:val="restart"/>
          </w:tcPr>
          <w:p w14:paraId="2836F459" w14:textId="7E673E76" w:rsidR="000E4641" w:rsidRDefault="000E4641"/>
        </w:tc>
        <w:tc>
          <w:tcPr>
            <w:tcW w:w="542" w:type="dxa"/>
            <w:vMerge w:val="restart"/>
            <w:tcBorders>
              <w:bottom w:val="single" w:sz="18" w:space="0" w:color="476166" w:themeColor="accent1"/>
            </w:tcBorders>
            <w:shd w:val="clear" w:color="auto" w:fill="FFFFFF" w:themeFill="background1"/>
          </w:tcPr>
          <w:p w14:paraId="5F48D332" w14:textId="77777777" w:rsidR="000E4641" w:rsidRDefault="000E4641"/>
        </w:tc>
        <w:tc>
          <w:tcPr>
            <w:tcW w:w="540" w:type="dxa"/>
            <w:shd w:val="clear" w:color="auto" w:fill="FFFFFF" w:themeFill="background1"/>
          </w:tcPr>
          <w:p w14:paraId="07DB0F57" w14:textId="77777777" w:rsidR="000E4641" w:rsidRDefault="000E4641"/>
        </w:tc>
        <w:tc>
          <w:tcPr>
            <w:tcW w:w="4321" w:type="dxa"/>
            <w:gridSpan w:val="3"/>
            <w:shd w:val="clear" w:color="auto" w:fill="FFFFFF" w:themeFill="background1"/>
          </w:tcPr>
          <w:p w14:paraId="634C44D1" w14:textId="23B60CBB" w:rsidR="000E4641" w:rsidRDefault="00982B50" w:rsidP="000E4641">
            <w:pPr>
              <w:pStyle w:val="Text"/>
            </w:pPr>
            <w:r w:rsidRPr="00982B50">
              <w:t xml:space="preserve">The evolution of digital systems has significantly influenced the modern technological landscape, with processors forming the backbone of computing devices. This project aims to delve into the intricacies of processor design by developing a custom 16-bit processor using Verilog Hardware Description Language (HDL). By leveraging Verilog HDL, this project enables a hands-on approach to understanding how processors operate at a fundamental level, focusing on the Harvard architecture. The design encapsulates key concepts such as instruction memory, data memory, a robust datapath, and an efficient control unit, all working harmoniously to execute a defined instruction set. </w:t>
            </w:r>
          </w:p>
          <w:p w14:paraId="44522BD3" w14:textId="39C20526" w:rsidR="00982B50" w:rsidRPr="00E74B29" w:rsidRDefault="00982B50" w:rsidP="000E4641">
            <w:pPr>
              <w:pStyle w:val="Text"/>
            </w:pPr>
          </w:p>
        </w:tc>
        <w:tc>
          <w:tcPr>
            <w:tcW w:w="540" w:type="dxa"/>
            <w:shd w:val="clear" w:color="auto" w:fill="FFFFFF" w:themeFill="background1"/>
          </w:tcPr>
          <w:p w14:paraId="1F68286D"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79E3B137" w14:textId="77777777" w:rsidR="000E4641" w:rsidRPr="00E74B29" w:rsidRDefault="000E4641">
            <w:pPr>
              <w:rPr>
                <w:rFonts w:ascii="Georgia" w:hAnsi="Georgia"/>
                <w:sz w:val="28"/>
                <w:szCs w:val="28"/>
              </w:rPr>
            </w:pPr>
          </w:p>
        </w:tc>
        <w:tc>
          <w:tcPr>
            <w:tcW w:w="2158" w:type="dxa"/>
            <w:vMerge w:val="restart"/>
          </w:tcPr>
          <w:p w14:paraId="2F128018" w14:textId="77777777" w:rsidR="000E4641" w:rsidRDefault="000E4641"/>
        </w:tc>
      </w:tr>
      <w:tr w:rsidR="000E4641" w14:paraId="347BDFBD" w14:textId="77777777" w:rsidTr="00EB7C2B">
        <w:trPr>
          <w:trHeight w:val="1008"/>
        </w:trPr>
        <w:tc>
          <w:tcPr>
            <w:tcW w:w="2158" w:type="dxa"/>
            <w:vMerge/>
          </w:tcPr>
          <w:p w14:paraId="7E842FD3" w14:textId="77777777" w:rsidR="000E4641" w:rsidRDefault="000E4641"/>
        </w:tc>
        <w:tc>
          <w:tcPr>
            <w:tcW w:w="542" w:type="dxa"/>
            <w:vMerge/>
            <w:tcBorders>
              <w:bottom w:val="single" w:sz="18" w:space="0" w:color="476166" w:themeColor="accent1"/>
            </w:tcBorders>
          </w:tcPr>
          <w:p w14:paraId="302BB78D" w14:textId="77777777" w:rsidR="000E4641" w:rsidRDefault="000E4641"/>
        </w:tc>
        <w:tc>
          <w:tcPr>
            <w:tcW w:w="5401" w:type="dxa"/>
            <w:gridSpan w:val="5"/>
            <w:vMerge w:val="restart"/>
          </w:tcPr>
          <w:p w14:paraId="182D667B" w14:textId="77777777" w:rsidR="000E4641" w:rsidRPr="00E74B29" w:rsidRDefault="000E4641">
            <w:pPr>
              <w:rPr>
                <w:rFonts w:ascii="Georgia" w:hAnsi="Georgia"/>
                <w:sz w:val="28"/>
                <w:szCs w:val="28"/>
              </w:rPr>
            </w:pPr>
            <w:r w:rsidRPr="004909D9">
              <w:rPr>
                <w:noProof/>
                <w:lang w:val="en-AU" w:eastAsia="en-AU"/>
              </w:rPr>
              <w:drawing>
                <wp:inline distT="0" distB="0" distL="0" distR="0" wp14:anchorId="6A300E48" wp14:editId="50A0CF33">
                  <wp:extent cx="3429000" cy="2895600"/>
                  <wp:effectExtent l="0" t="0" r="0" b="0"/>
                  <wp:docPr id="4" name="Picture 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tcBorders>
          </w:tcPr>
          <w:p w14:paraId="20C13063" w14:textId="77777777" w:rsidR="000E4641" w:rsidRPr="00E74B29" w:rsidRDefault="000E4641">
            <w:pPr>
              <w:rPr>
                <w:rFonts w:ascii="Georgia" w:hAnsi="Georgia"/>
                <w:sz w:val="28"/>
                <w:szCs w:val="28"/>
              </w:rPr>
            </w:pPr>
          </w:p>
        </w:tc>
        <w:tc>
          <w:tcPr>
            <w:tcW w:w="2158" w:type="dxa"/>
            <w:vMerge/>
          </w:tcPr>
          <w:p w14:paraId="2E6A062E" w14:textId="77777777" w:rsidR="000E4641" w:rsidRDefault="000E4641"/>
        </w:tc>
      </w:tr>
      <w:tr w:rsidR="000E4641" w14:paraId="068457AF" w14:textId="77777777" w:rsidTr="00EB7C2B">
        <w:trPr>
          <w:trHeight w:val="1728"/>
        </w:trPr>
        <w:tc>
          <w:tcPr>
            <w:tcW w:w="2158" w:type="dxa"/>
            <w:vMerge w:val="restart"/>
          </w:tcPr>
          <w:p w14:paraId="0F432503" w14:textId="77777777" w:rsidR="000E4641" w:rsidRDefault="000E4641"/>
        </w:tc>
        <w:tc>
          <w:tcPr>
            <w:tcW w:w="542" w:type="dxa"/>
            <w:tcBorders>
              <w:top w:val="single" w:sz="18" w:space="0" w:color="476166" w:themeColor="accent1"/>
            </w:tcBorders>
          </w:tcPr>
          <w:p w14:paraId="1DEFA548" w14:textId="77777777" w:rsidR="000E4641" w:rsidRDefault="000E4641" w:rsidP="00E74B29">
            <w:pPr>
              <w:jc w:val="center"/>
            </w:pPr>
          </w:p>
        </w:tc>
        <w:tc>
          <w:tcPr>
            <w:tcW w:w="5401" w:type="dxa"/>
            <w:gridSpan w:val="5"/>
            <w:vMerge/>
          </w:tcPr>
          <w:p w14:paraId="0DA46FAF" w14:textId="77777777" w:rsidR="000E4641" w:rsidRDefault="000E4641" w:rsidP="00E74B29">
            <w:pPr>
              <w:jc w:val="center"/>
            </w:pPr>
          </w:p>
        </w:tc>
        <w:tc>
          <w:tcPr>
            <w:tcW w:w="540" w:type="dxa"/>
            <w:tcBorders>
              <w:top w:val="single" w:sz="18" w:space="0" w:color="476166" w:themeColor="accent1"/>
            </w:tcBorders>
          </w:tcPr>
          <w:p w14:paraId="785D4CB6" w14:textId="77777777" w:rsidR="000E4641" w:rsidRDefault="000E4641" w:rsidP="00E74B29">
            <w:pPr>
              <w:jc w:val="center"/>
            </w:pPr>
          </w:p>
        </w:tc>
        <w:tc>
          <w:tcPr>
            <w:tcW w:w="2158" w:type="dxa"/>
            <w:vMerge w:val="restart"/>
          </w:tcPr>
          <w:p w14:paraId="2E54CE8A" w14:textId="77777777" w:rsidR="000E4641" w:rsidRDefault="000E4641"/>
        </w:tc>
      </w:tr>
      <w:tr w:rsidR="000E4641" w14:paraId="36AB5876" w14:textId="77777777" w:rsidTr="00EB7C2B">
        <w:trPr>
          <w:trHeight w:val="1728"/>
        </w:trPr>
        <w:tc>
          <w:tcPr>
            <w:tcW w:w="2158" w:type="dxa"/>
            <w:vMerge/>
          </w:tcPr>
          <w:p w14:paraId="1E2475FF" w14:textId="77777777" w:rsidR="000E4641" w:rsidRDefault="000E4641"/>
        </w:tc>
        <w:tc>
          <w:tcPr>
            <w:tcW w:w="542" w:type="dxa"/>
          </w:tcPr>
          <w:p w14:paraId="77CF6B8F" w14:textId="77777777" w:rsidR="000E4641" w:rsidRDefault="000E4641" w:rsidP="00E74B29">
            <w:pPr>
              <w:jc w:val="center"/>
            </w:pPr>
          </w:p>
        </w:tc>
        <w:tc>
          <w:tcPr>
            <w:tcW w:w="5401" w:type="dxa"/>
            <w:gridSpan w:val="5"/>
            <w:vMerge/>
          </w:tcPr>
          <w:p w14:paraId="6B5E486E" w14:textId="77777777" w:rsidR="000E4641" w:rsidRDefault="000E4641" w:rsidP="00E74B29">
            <w:pPr>
              <w:jc w:val="center"/>
            </w:pPr>
          </w:p>
        </w:tc>
        <w:tc>
          <w:tcPr>
            <w:tcW w:w="540" w:type="dxa"/>
          </w:tcPr>
          <w:p w14:paraId="1B0D8AFD" w14:textId="77777777" w:rsidR="000E4641" w:rsidRDefault="000E4641" w:rsidP="00E74B29">
            <w:pPr>
              <w:jc w:val="center"/>
            </w:pPr>
          </w:p>
        </w:tc>
        <w:tc>
          <w:tcPr>
            <w:tcW w:w="2158" w:type="dxa"/>
            <w:vMerge/>
          </w:tcPr>
          <w:p w14:paraId="7199DC75" w14:textId="77777777" w:rsidR="000E4641" w:rsidRDefault="000E4641"/>
        </w:tc>
      </w:tr>
    </w:tbl>
    <w:p w14:paraId="666D6654" w14:textId="77777777" w:rsidR="002D2200" w:rsidRDefault="002D2200"/>
    <w:p w14:paraId="0DFB9EF4"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1354"/>
        <w:gridCol w:w="84"/>
        <w:gridCol w:w="720"/>
        <w:gridCol w:w="2158"/>
        <w:gridCol w:w="1079"/>
        <w:gridCol w:w="1079"/>
      </w:tblGrid>
      <w:tr w:rsidR="0048120C" w14:paraId="1BDC3C5D" w14:textId="77777777" w:rsidTr="00EB7C2B">
        <w:trPr>
          <w:trHeight w:val="2537"/>
        </w:trPr>
        <w:tc>
          <w:tcPr>
            <w:tcW w:w="2158" w:type="dxa"/>
            <w:gridSpan w:val="2"/>
          </w:tcPr>
          <w:p w14:paraId="090DA27A" w14:textId="77777777" w:rsidR="0048120C" w:rsidRDefault="00EB7C2B">
            <w:r w:rsidRPr="004909D9">
              <w:rPr>
                <w:noProof/>
                <w:lang w:val="en-AU" w:eastAsia="en-AU"/>
              </w:rPr>
              <w:lastRenderedPageBreak/>
              <w:drawing>
                <wp:anchor distT="0" distB="0" distL="114300" distR="114300" simplePos="0" relativeHeight="251664384" behindDoc="1" locked="1" layoutInCell="1" allowOverlap="1" wp14:anchorId="4439B8B6" wp14:editId="1AF24A13">
                  <wp:simplePos x="0" y="0"/>
                  <wp:positionH relativeFrom="margin">
                    <wp:posOffset>0</wp:posOffset>
                  </wp:positionH>
                  <wp:positionV relativeFrom="paragraph">
                    <wp:posOffset>0</wp:posOffset>
                  </wp:positionV>
                  <wp:extent cx="6858000" cy="1947545"/>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194754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6B1EDFC2" w14:textId="77777777" w:rsidR="0048120C" w:rsidRDefault="0048120C"/>
        </w:tc>
        <w:tc>
          <w:tcPr>
            <w:tcW w:w="2158" w:type="dxa"/>
            <w:gridSpan w:val="3"/>
            <w:tcBorders>
              <w:bottom w:val="single" w:sz="18" w:space="0" w:color="476166" w:themeColor="accent1"/>
            </w:tcBorders>
          </w:tcPr>
          <w:p w14:paraId="1A7B1395" w14:textId="77777777" w:rsidR="0048120C" w:rsidRDefault="0048120C"/>
        </w:tc>
        <w:tc>
          <w:tcPr>
            <w:tcW w:w="2158" w:type="dxa"/>
            <w:tcBorders>
              <w:bottom w:val="single" w:sz="18" w:space="0" w:color="476166" w:themeColor="accent1"/>
            </w:tcBorders>
          </w:tcPr>
          <w:p w14:paraId="7EAB0993" w14:textId="77777777" w:rsidR="0048120C" w:rsidRDefault="0048120C"/>
        </w:tc>
        <w:tc>
          <w:tcPr>
            <w:tcW w:w="2158" w:type="dxa"/>
            <w:gridSpan w:val="2"/>
          </w:tcPr>
          <w:p w14:paraId="029B536D" w14:textId="77777777" w:rsidR="0048120C" w:rsidRDefault="0048120C"/>
        </w:tc>
      </w:tr>
      <w:tr w:rsidR="0048120C" w14:paraId="47CA2829" w14:textId="77777777" w:rsidTr="00EB7C2B">
        <w:trPr>
          <w:trHeight w:val="800"/>
        </w:trPr>
        <w:tc>
          <w:tcPr>
            <w:tcW w:w="2158" w:type="dxa"/>
            <w:gridSpan w:val="2"/>
            <w:tcBorders>
              <w:right w:val="single" w:sz="18" w:space="0" w:color="476166" w:themeColor="accent1"/>
            </w:tcBorders>
          </w:tcPr>
          <w:p w14:paraId="6B04855D"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77D3FDE" w14:textId="2A05F36C" w:rsidR="0048120C" w:rsidRDefault="00982B50" w:rsidP="00EB7C2B">
            <w:pPr>
              <w:pStyle w:val="Heading4"/>
            </w:pPr>
            <w:r w:rsidRPr="00730280">
              <w:rPr>
                <w:sz w:val="40"/>
                <w:szCs w:val="40"/>
              </w:rPr>
              <w:t>PROJECT OVERVIEW</w:t>
            </w:r>
          </w:p>
        </w:tc>
        <w:tc>
          <w:tcPr>
            <w:tcW w:w="2158" w:type="dxa"/>
            <w:gridSpan w:val="2"/>
            <w:tcBorders>
              <w:left w:val="single" w:sz="18" w:space="0" w:color="476166" w:themeColor="accent1"/>
            </w:tcBorders>
          </w:tcPr>
          <w:p w14:paraId="0B07DD87" w14:textId="77777777" w:rsidR="0048120C" w:rsidRDefault="0048120C"/>
        </w:tc>
      </w:tr>
      <w:tr w:rsidR="0048120C" w14:paraId="4029A4A5" w14:textId="77777777" w:rsidTr="00EB7C2B">
        <w:tc>
          <w:tcPr>
            <w:tcW w:w="2158" w:type="dxa"/>
            <w:gridSpan w:val="2"/>
          </w:tcPr>
          <w:p w14:paraId="31737580" w14:textId="77777777" w:rsidR="0048120C" w:rsidRDefault="0048120C"/>
        </w:tc>
        <w:tc>
          <w:tcPr>
            <w:tcW w:w="2158" w:type="dxa"/>
            <w:tcBorders>
              <w:top w:val="single" w:sz="18" w:space="0" w:color="476166" w:themeColor="accent1"/>
            </w:tcBorders>
          </w:tcPr>
          <w:p w14:paraId="356F89B7" w14:textId="77777777" w:rsidR="0048120C" w:rsidRDefault="0048120C"/>
        </w:tc>
        <w:tc>
          <w:tcPr>
            <w:tcW w:w="2158" w:type="dxa"/>
            <w:gridSpan w:val="3"/>
            <w:tcBorders>
              <w:top w:val="single" w:sz="18" w:space="0" w:color="476166" w:themeColor="accent1"/>
            </w:tcBorders>
          </w:tcPr>
          <w:p w14:paraId="1302FFA2" w14:textId="77777777" w:rsidR="0048120C" w:rsidRDefault="0048120C"/>
        </w:tc>
        <w:tc>
          <w:tcPr>
            <w:tcW w:w="2158" w:type="dxa"/>
            <w:tcBorders>
              <w:top w:val="single" w:sz="18" w:space="0" w:color="476166" w:themeColor="accent1"/>
            </w:tcBorders>
          </w:tcPr>
          <w:p w14:paraId="7515AEA2" w14:textId="77777777" w:rsidR="0048120C" w:rsidRDefault="0048120C"/>
        </w:tc>
        <w:tc>
          <w:tcPr>
            <w:tcW w:w="2158" w:type="dxa"/>
            <w:gridSpan w:val="2"/>
          </w:tcPr>
          <w:p w14:paraId="5BD97350" w14:textId="77777777" w:rsidR="0048120C" w:rsidRDefault="0048120C"/>
        </w:tc>
      </w:tr>
      <w:tr w:rsidR="0048120C" w14:paraId="5469C481" w14:textId="77777777" w:rsidTr="00EB7C2B">
        <w:trPr>
          <w:trHeight w:val="4546"/>
        </w:trPr>
        <w:tc>
          <w:tcPr>
            <w:tcW w:w="1079" w:type="dxa"/>
          </w:tcPr>
          <w:p w14:paraId="189E2CF4" w14:textId="77777777" w:rsidR="0048120C" w:rsidRDefault="0048120C"/>
        </w:tc>
        <w:tc>
          <w:tcPr>
            <w:tcW w:w="8632" w:type="dxa"/>
            <w:gridSpan w:val="7"/>
            <w:tcBorders>
              <w:top w:val="single" w:sz="18" w:space="0" w:color="476166" w:themeColor="accent1"/>
              <w:bottom w:val="single" w:sz="18" w:space="0" w:color="476166" w:themeColor="accent1"/>
            </w:tcBorders>
          </w:tcPr>
          <w:p w14:paraId="24404250" w14:textId="77777777" w:rsidR="00982B50" w:rsidRPr="00982B50" w:rsidRDefault="00982B50" w:rsidP="00982B50">
            <w:pPr>
              <w:rPr>
                <w:rFonts w:asciiTheme="majorHAnsi" w:hAnsiTheme="majorHAnsi"/>
                <w:b/>
                <w:color w:val="476166" w:themeColor="accent1"/>
                <w:sz w:val="28"/>
                <w:szCs w:val="28"/>
              </w:rPr>
            </w:pPr>
            <w:r w:rsidRPr="00982B50">
              <w:rPr>
                <w:rFonts w:asciiTheme="majorHAnsi" w:hAnsiTheme="majorHAnsi"/>
                <w:b/>
                <w:color w:val="476166" w:themeColor="accent1"/>
                <w:sz w:val="28"/>
                <w:szCs w:val="28"/>
              </w:rPr>
              <w:t>The processor is based on a Harvard Architecture with the following components:</w:t>
            </w:r>
          </w:p>
          <w:p w14:paraId="503CABBD" w14:textId="77777777" w:rsidR="00982B50" w:rsidRPr="00982B50" w:rsidRDefault="00982B50" w:rsidP="00982B50">
            <w:pPr>
              <w:rPr>
                <w:rFonts w:asciiTheme="majorHAnsi" w:hAnsiTheme="majorHAnsi"/>
                <w:b/>
                <w:color w:val="476166" w:themeColor="accent1"/>
                <w:sz w:val="28"/>
                <w:szCs w:val="28"/>
              </w:rPr>
            </w:pPr>
          </w:p>
          <w:p w14:paraId="42953FBC" w14:textId="4D214E3C" w:rsidR="00982B50" w:rsidRPr="00805965" w:rsidRDefault="00982B50" w:rsidP="00982B50">
            <w:pPr>
              <w:rPr>
                <w:rFonts w:asciiTheme="majorHAnsi" w:hAnsiTheme="majorHAnsi"/>
                <w:b/>
                <w:color w:val="476166" w:themeColor="accent1"/>
                <w:sz w:val="32"/>
                <w:szCs w:val="32"/>
                <w:u w:val="single"/>
              </w:rPr>
            </w:pPr>
            <w:r w:rsidRPr="00805965">
              <w:rPr>
                <w:rFonts w:asciiTheme="majorHAnsi" w:hAnsiTheme="majorHAnsi"/>
                <w:b/>
                <w:color w:val="476166" w:themeColor="accent1"/>
                <w:sz w:val="32"/>
                <w:szCs w:val="32"/>
                <w:u w:val="single"/>
              </w:rPr>
              <w:t>Key Components:</w:t>
            </w:r>
          </w:p>
          <w:p w14:paraId="250D84B8" w14:textId="77777777" w:rsidR="00805965" w:rsidRDefault="00982B50" w:rsidP="00982B50">
            <w:pPr>
              <w:rPr>
                <w:rFonts w:asciiTheme="majorHAnsi" w:hAnsiTheme="majorHAnsi"/>
                <w:bCs/>
                <w:color w:val="476166" w:themeColor="accent1"/>
                <w:sz w:val="28"/>
                <w:szCs w:val="28"/>
              </w:rPr>
            </w:pPr>
            <w:r w:rsidRPr="00805965">
              <w:rPr>
                <w:rFonts w:asciiTheme="majorHAnsi" w:hAnsiTheme="majorHAnsi"/>
                <w:b/>
                <w:color w:val="476166" w:themeColor="accent1"/>
                <w:sz w:val="28"/>
                <w:szCs w:val="28"/>
              </w:rPr>
              <w:t>Instruction Memory (ROM):</w:t>
            </w:r>
            <w:r w:rsidRPr="00805965">
              <w:rPr>
                <w:rFonts w:asciiTheme="majorHAnsi" w:hAnsiTheme="majorHAnsi"/>
                <w:bCs/>
                <w:color w:val="476166" w:themeColor="accent1"/>
                <w:sz w:val="28"/>
                <w:szCs w:val="28"/>
              </w:rPr>
              <w:t xml:space="preserve"> </w:t>
            </w:r>
          </w:p>
          <w:p w14:paraId="72BAF379" w14:textId="4E9AD5EB" w:rsidR="00982B50" w:rsidRPr="00805965" w:rsidRDefault="00982B50" w:rsidP="00982B50">
            <w:pPr>
              <w:rPr>
                <w:rFonts w:asciiTheme="majorHAnsi" w:hAnsiTheme="majorHAnsi"/>
                <w:bCs/>
                <w:color w:val="476166" w:themeColor="accent1"/>
                <w:sz w:val="28"/>
                <w:szCs w:val="28"/>
              </w:rPr>
            </w:pPr>
            <w:r w:rsidRPr="00805965">
              <w:rPr>
                <w:rFonts w:asciiTheme="majorHAnsi" w:hAnsiTheme="majorHAnsi"/>
                <w:bCs/>
                <w:color w:val="476166" w:themeColor="accent1"/>
                <w:sz w:val="28"/>
                <w:szCs w:val="28"/>
              </w:rPr>
              <w:t>A read-only memory module to store program instructions.</w:t>
            </w:r>
          </w:p>
          <w:p w14:paraId="04EF4245" w14:textId="77777777" w:rsidR="00805965" w:rsidRDefault="00982B50" w:rsidP="00982B50">
            <w:pPr>
              <w:rPr>
                <w:rFonts w:asciiTheme="majorHAnsi" w:hAnsiTheme="majorHAnsi"/>
                <w:bCs/>
                <w:color w:val="476166" w:themeColor="accent1"/>
                <w:sz w:val="28"/>
                <w:szCs w:val="28"/>
              </w:rPr>
            </w:pPr>
            <w:r w:rsidRPr="00805965">
              <w:rPr>
                <w:rFonts w:asciiTheme="majorHAnsi" w:hAnsiTheme="majorHAnsi"/>
                <w:b/>
                <w:color w:val="476166" w:themeColor="accent1"/>
                <w:sz w:val="28"/>
                <w:szCs w:val="28"/>
              </w:rPr>
              <w:t>Data Memory:</w:t>
            </w:r>
            <w:r w:rsidRPr="00805965">
              <w:rPr>
                <w:rFonts w:asciiTheme="majorHAnsi" w:hAnsiTheme="majorHAnsi"/>
                <w:bCs/>
                <w:color w:val="476166" w:themeColor="accent1"/>
                <w:sz w:val="28"/>
                <w:szCs w:val="28"/>
              </w:rPr>
              <w:t xml:space="preserve"> </w:t>
            </w:r>
          </w:p>
          <w:p w14:paraId="091B638B" w14:textId="12A95359" w:rsidR="00982B50" w:rsidRPr="00805965" w:rsidRDefault="00982B50" w:rsidP="00982B50">
            <w:pPr>
              <w:rPr>
                <w:rFonts w:asciiTheme="majorHAnsi" w:hAnsiTheme="majorHAnsi"/>
                <w:bCs/>
                <w:color w:val="476166" w:themeColor="accent1"/>
                <w:sz w:val="28"/>
                <w:szCs w:val="28"/>
              </w:rPr>
            </w:pPr>
            <w:r w:rsidRPr="00805965">
              <w:rPr>
                <w:rFonts w:asciiTheme="majorHAnsi" w:hAnsiTheme="majorHAnsi"/>
                <w:bCs/>
                <w:color w:val="476166" w:themeColor="accent1"/>
                <w:sz w:val="28"/>
                <w:szCs w:val="28"/>
              </w:rPr>
              <w:t>A read-write memory module for handling data operations.</w:t>
            </w:r>
          </w:p>
          <w:p w14:paraId="7AC68543" w14:textId="77777777" w:rsidR="00982B50" w:rsidRPr="00805965" w:rsidRDefault="00982B50" w:rsidP="00982B50">
            <w:pPr>
              <w:rPr>
                <w:rFonts w:asciiTheme="majorHAnsi" w:hAnsiTheme="majorHAnsi"/>
                <w:b/>
                <w:color w:val="476166" w:themeColor="accent1"/>
                <w:sz w:val="28"/>
                <w:szCs w:val="28"/>
              </w:rPr>
            </w:pPr>
            <w:r w:rsidRPr="00805965">
              <w:rPr>
                <w:rFonts w:asciiTheme="majorHAnsi" w:hAnsiTheme="majorHAnsi"/>
                <w:b/>
                <w:color w:val="476166" w:themeColor="accent1"/>
                <w:sz w:val="28"/>
                <w:szCs w:val="28"/>
              </w:rPr>
              <w:t>Main Datapath:</w:t>
            </w:r>
          </w:p>
          <w:p w14:paraId="2CF35D44" w14:textId="77777777" w:rsidR="00982B50" w:rsidRPr="00805965" w:rsidRDefault="00982B50" w:rsidP="00982B50">
            <w:pPr>
              <w:rPr>
                <w:rFonts w:asciiTheme="majorHAnsi" w:hAnsiTheme="majorHAnsi"/>
                <w:bCs/>
                <w:color w:val="476166" w:themeColor="accent1"/>
                <w:sz w:val="28"/>
                <w:szCs w:val="28"/>
              </w:rPr>
            </w:pPr>
            <w:r w:rsidRPr="00805965">
              <w:rPr>
                <w:rFonts w:asciiTheme="majorHAnsi" w:hAnsiTheme="majorHAnsi"/>
                <w:bCs/>
                <w:color w:val="476166" w:themeColor="accent1"/>
                <w:sz w:val="28"/>
                <w:szCs w:val="28"/>
              </w:rPr>
              <w:t>Includes 8 general-purpose registers.</w:t>
            </w:r>
          </w:p>
          <w:p w14:paraId="0F4DD259" w14:textId="77777777" w:rsidR="00982B50" w:rsidRPr="00805965" w:rsidRDefault="00982B50" w:rsidP="00982B50">
            <w:pPr>
              <w:rPr>
                <w:rFonts w:asciiTheme="majorHAnsi" w:hAnsiTheme="majorHAnsi"/>
                <w:bCs/>
                <w:color w:val="476166" w:themeColor="accent1"/>
                <w:sz w:val="28"/>
                <w:szCs w:val="28"/>
              </w:rPr>
            </w:pPr>
            <w:r w:rsidRPr="00805965">
              <w:rPr>
                <w:rFonts w:asciiTheme="majorHAnsi" w:hAnsiTheme="majorHAnsi"/>
                <w:bCs/>
                <w:color w:val="476166" w:themeColor="accent1"/>
                <w:sz w:val="28"/>
                <w:szCs w:val="28"/>
              </w:rPr>
              <w:t>Special-purpose registers for operations such as ALU tasks.</w:t>
            </w:r>
          </w:p>
          <w:p w14:paraId="378B4F3D" w14:textId="77777777" w:rsidR="00982B50" w:rsidRPr="00805965" w:rsidRDefault="00982B50" w:rsidP="00982B50">
            <w:pPr>
              <w:rPr>
                <w:rFonts w:asciiTheme="majorHAnsi" w:hAnsiTheme="majorHAnsi"/>
                <w:bCs/>
                <w:color w:val="476166" w:themeColor="accent1"/>
                <w:sz w:val="28"/>
                <w:szCs w:val="28"/>
              </w:rPr>
            </w:pPr>
            <w:r w:rsidRPr="00805965">
              <w:rPr>
                <w:rFonts w:asciiTheme="majorHAnsi" w:hAnsiTheme="majorHAnsi"/>
                <w:bCs/>
                <w:color w:val="476166" w:themeColor="accent1"/>
                <w:sz w:val="28"/>
                <w:szCs w:val="28"/>
              </w:rPr>
              <w:t>A robust ALU capable of executing various instructions.</w:t>
            </w:r>
          </w:p>
          <w:p w14:paraId="203212EE" w14:textId="77777777" w:rsidR="00805965" w:rsidRDefault="00982B50" w:rsidP="00982B50">
            <w:pPr>
              <w:pStyle w:val="Text"/>
              <w:rPr>
                <w:rFonts w:asciiTheme="majorHAnsi" w:hAnsiTheme="majorHAnsi"/>
                <w:bCs/>
                <w:color w:val="476166" w:themeColor="accent1"/>
              </w:rPr>
            </w:pPr>
            <w:r w:rsidRPr="00805965">
              <w:rPr>
                <w:rFonts w:asciiTheme="majorHAnsi" w:hAnsiTheme="majorHAnsi"/>
                <w:b/>
                <w:color w:val="476166" w:themeColor="accent1"/>
              </w:rPr>
              <w:t>Control Unit:</w:t>
            </w:r>
            <w:r w:rsidRPr="00805965">
              <w:rPr>
                <w:rFonts w:asciiTheme="majorHAnsi" w:hAnsiTheme="majorHAnsi"/>
                <w:bCs/>
                <w:color w:val="476166" w:themeColor="accent1"/>
              </w:rPr>
              <w:t xml:space="preserve"> </w:t>
            </w:r>
          </w:p>
          <w:p w14:paraId="43CD7A46" w14:textId="69CE08BC" w:rsidR="0048120C" w:rsidRPr="00805965" w:rsidRDefault="00982B50" w:rsidP="00982B50">
            <w:pPr>
              <w:pStyle w:val="Text"/>
              <w:rPr>
                <w:rFonts w:asciiTheme="majorHAnsi" w:hAnsiTheme="majorHAnsi"/>
                <w:bCs/>
                <w:color w:val="476166" w:themeColor="accent1"/>
              </w:rPr>
            </w:pPr>
            <w:r w:rsidRPr="00805965">
              <w:rPr>
                <w:rFonts w:asciiTheme="majorHAnsi" w:hAnsiTheme="majorHAnsi"/>
                <w:bCs/>
                <w:color w:val="476166" w:themeColor="accent1"/>
              </w:rPr>
              <w:t>Manages the execution of instructions and interacts with the datapath via control and status signals.</w:t>
            </w:r>
          </w:p>
          <w:p w14:paraId="227DB1B5" w14:textId="1AC2F213" w:rsidR="00982B50" w:rsidRDefault="00982B50" w:rsidP="00982B50">
            <w:pPr>
              <w:pStyle w:val="Text"/>
            </w:pPr>
          </w:p>
        </w:tc>
        <w:tc>
          <w:tcPr>
            <w:tcW w:w="1079" w:type="dxa"/>
          </w:tcPr>
          <w:p w14:paraId="4B17356F" w14:textId="77777777" w:rsidR="0048120C" w:rsidRDefault="0048120C"/>
        </w:tc>
      </w:tr>
      <w:tr w:rsidR="0048120C" w14:paraId="799DB1AE" w14:textId="77777777" w:rsidTr="009B7F6D">
        <w:trPr>
          <w:trHeight w:val="730"/>
        </w:trPr>
        <w:tc>
          <w:tcPr>
            <w:tcW w:w="1079" w:type="dxa"/>
          </w:tcPr>
          <w:p w14:paraId="78A47941" w14:textId="77777777" w:rsidR="0048120C" w:rsidRDefault="0048120C"/>
        </w:tc>
        <w:tc>
          <w:tcPr>
            <w:tcW w:w="4591" w:type="dxa"/>
            <w:gridSpan w:val="3"/>
            <w:tcBorders>
              <w:top w:val="single" w:sz="18" w:space="0" w:color="476166" w:themeColor="accent1"/>
            </w:tcBorders>
          </w:tcPr>
          <w:p w14:paraId="3CDB715E" w14:textId="34599E07" w:rsidR="0048120C" w:rsidRPr="009B7F6D" w:rsidRDefault="00805965" w:rsidP="009B7F6D">
            <w:pPr>
              <w:pStyle w:val="Heading5"/>
              <w:rPr>
                <w:sz w:val="32"/>
                <w:szCs w:val="32"/>
                <w:u w:val="single"/>
              </w:rPr>
            </w:pPr>
            <w:r>
              <w:rPr>
                <w:sz w:val="32"/>
                <w:szCs w:val="32"/>
                <w:u w:val="single"/>
              </w:rPr>
              <w:t>Instruction Set:</w:t>
            </w:r>
          </w:p>
        </w:tc>
        <w:tc>
          <w:tcPr>
            <w:tcW w:w="84" w:type="dxa"/>
            <w:tcBorders>
              <w:top w:val="single" w:sz="18" w:space="0" w:color="476166" w:themeColor="accent1"/>
            </w:tcBorders>
          </w:tcPr>
          <w:p w14:paraId="4998F605" w14:textId="77777777" w:rsidR="0048120C" w:rsidRDefault="0048120C"/>
        </w:tc>
        <w:tc>
          <w:tcPr>
            <w:tcW w:w="3957" w:type="dxa"/>
            <w:gridSpan w:val="3"/>
            <w:tcBorders>
              <w:top w:val="single" w:sz="18" w:space="0" w:color="476166" w:themeColor="accent1"/>
            </w:tcBorders>
          </w:tcPr>
          <w:p w14:paraId="0C22F39D" w14:textId="77777777" w:rsidR="0048120C" w:rsidRDefault="0048120C"/>
        </w:tc>
        <w:tc>
          <w:tcPr>
            <w:tcW w:w="1079" w:type="dxa"/>
          </w:tcPr>
          <w:p w14:paraId="33E880B0" w14:textId="77777777" w:rsidR="0048120C" w:rsidRDefault="0048120C"/>
        </w:tc>
      </w:tr>
      <w:tr w:rsidR="009B7F6D" w14:paraId="6C125A9B" w14:textId="77777777" w:rsidTr="005B6DD8">
        <w:trPr>
          <w:trHeight w:val="3990"/>
        </w:trPr>
        <w:tc>
          <w:tcPr>
            <w:tcW w:w="1079" w:type="dxa"/>
          </w:tcPr>
          <w:p w14:paraId="31B666EF" w14:textId="77777777" w:rsidR="009B7F6D" w:rsidRDefault="009B7F6D"/>
        </w:tc>
        <w:tc>
          <w:tcPr>
            <w:tcW w:w="8632" w:type="dxa"/>
            <w:gridSpan w:val="7"/>
          </w:tcPr>
          <w:p w14:paraId="36EE8F35" w14:textId="77777777" w:rsidR="009B7F6D" w:rsidRDefault="009B7F6D" w:rsidP="009B7F6D">
            <w:pPr>
              <w:pStyle w:val="Text"/>
            </w:pPr>
            <w:r w:rsidRPr="009B7F6D">
              <w:t>The processor supports a diverse set of instructions categorized into R, I, and J types.</w:t>
            </w:r>
            <w:r>
              <w:t xml:space="preserve">                                            </w:t>
            </w:r>
          </w:p>
          <w:p w14:paraId="7AD7E26C" w14:textId="6D1036E0" w:rsidR="009B7F6D" w:rsidRDefault="009B7F6D" w:rsidP="009B7F6D">
            <w:pPr>
              <w:pStyle w:val="Text"/>
              <w:rPr>
                <w:b/>
                <w:bCs/>
              </w:rPr>
            </w:pPr>
            <w:r w:rsidRPr="009B7F6D">
              <w:rPr>
                <w:b/>
                <w:bCs/>
              </w:rPr>
              <w:t>Key instructions include:</w:t>
            </w:r>
          </w:p>
          <w:p w14:paraId="22162264" w14:textId="77777777" w:rsidR="009B7F6D" w:rsidRDefault="009B7F6D" w:rsidP="009B7F6D">
            <w:pPr>
              <w:pStyle w:val="Text"/>
              <w:rPr>
                <w:b/>
                <w:bCs/>
              </w:rPr>
            </w:pPr>
          </w:p>
          <w:tbl>
            <w:tblPr>
              <w:tblStyle w:val="TableGrid"/>
              <w:tblW w:w="0" w:type="auto"/>
              <w:tblLayout w:type="fixed"/>
              <w:tblLook w:val="04A0" w:firstRow="1" w:lastRow="0" w:firstColumn="1" w:lastColumn="0" w:noHBand="0" w:noVBand="1"/>
            </w:tblPr>
            <w:tblGrid>
              <w:gridCol w:w="2129"/>
              <w:gridCol w:w="2129"/>
              <w:gridCol w:w="2130"/>
              <w:gridCol w:w="2130"/>
            </w:tblGrid>
            <w:tr w:rsidR="009B7F6D" w14:paraId="72549EE5" w14:textId="77777777" w:rsidTr="009B7F6D">
              <w:trPr>
                <w:trHeight w:val="441"/>
              </w:trPr>
              <w:tc>
                <w:tcPr>
                  <w:tcW w:w="2129" w:type="dxa"/>
                </w:tcPr>
                <w:p w14:paraId="2DAB6F34" w14:textId="1480FF11" w:rsidR="009B7F6D" w:rsidRPr="009B7F6D" w:rsidRDefault="009B7F6D" w:rsidP="009B7F6D">
                  <w:pPr>
                    <w:pStyle w:val="Text"/>
                    <w:rPr>
                      <w:b/>
                      <w:bCs/>
                    </w:rPr>
                  </w:pPr>
                  <w:r>
                    <w:rPr>
                      <w:b/>
                      <w:bCs/>
                    </w:rPr>
                    <w:t>Instruction</w:t>
                  </w:r>
                </w:p>
              </w:tc>
              <w:tc>
                <w:tcPr>
                  <w:tcW w:w="2129" w:type="dxa"/>
                </w:tcPr>
                <w:p w14:paraId="24D5F389" w14:textId="142790B9" w:rsidR="009B7F6D" w:rsidRDefault="009B7F6D" w:rsidP="009B7F6D">
                  <w:pPr>
                    <w:pStyle w:val="Text"/>
                    <w:rPr>
                      <w:b/>
                      <w:bCs/>
                    </w:rPr>
                  </w:pPr>
                  <w:r>
                    <w:rPr>
                      <w:b/>
                      <w:bCs/>
                    </w:rPr>
                    <w:t>Opcode</w:t>
                  </w:r>
                </w:p>
              </w:tc>
              <w:tc>
                <w:tcPr>
                  <w:tcW w:w="2130" w:type="dxa"/>
                </w:tcPr>
                <w:p w14:paraId="3EEC99D9" w14:textId="387D742A" w:rsidR="009B7F6D" w:rsidRDefault="009B7F6D" w:rsidP="009B7F6D">
                  <w:pPr>
                    <w:pStyle w:val="Text"/>
                    <w:rPr>
                      <w:b/>
                      <w:bCs/>
                    </w:rPr>
                  </w:pPr>
                  <w:r>
                    <w:rPr>
                      <w:b/>
                      <w:bCs/>
                    </w:rPr>
                    <w:t>Type</w:t>
                  </w:r>
                </w:p>
              </w:tc>
              <w:tc>
                <w:tcPr>
                  <w:tcW w:w="2130" w:type="dxa"/>
                </w:tcPr>
                <w:p w14:paraId="15D6F3D3" w14:textId="03173A7D" w:rsidR="009B7F6D" w:rsidRDefault="009B7F6D" w:rsidP="009B7F6D">
                  <w:pPr>
                    <w:pStyle w:val="Text"/>
                    <w:rPr>
                      <w:b/>
                      <w:bCs/>
                    </w:rPr>
                  </w:pPr>
                  <w:r>
                    <w:rPr>
                      <w:b/>
                      <w:bCs/>
                    </w:rPr>
                    <w:t>Operation</w:t>
                  </w:r>
                </w:p>
              </w:tc>
            </w:tr>
            <w:tr w:rsidR="009B7F6D" w14:paraId="159E648F" w14:textId="77777777" w:rsidTr="009B7F6D">
              <w:trPr>
                <w:trHeight w:val="441"/>
              </w:trPr>
              <w:tc>
                <w:tcPr>
                  <w:tcW w:w="2129" w:type="dxa"/>
                </w:tcPr>
                <w:p w14:paraId="3360AEB4" w14:textId="77B12A40" w:rsidR="009B7F6D" w:rsidRPr="009B7F6D" w:rsidRDefault="009B7F6D" w:rsidP="009B7F6D">
                  <w:pPr>
                    <w:pStyle w:val="Text"/>
                    <w:rPr>
                      <w:sz w:val="24"/>
                      <w:szCs w:val="24"/>
                    </w:rPr>
                  </w:pPr>
                  <w:r w:rsidRPr="009B7F6D">
                    <w:rPr>
                      <w:sz w:val="24"/>
                      <w:szCs w:val="24"/>
                    </w:rPr>
                    <w:t>Add</w:t>
                  </w:r>
                </w:p>
              </w:tc>
              <w:tc>
                <w:tcPr>
                  <w:tcW w:w="2129" w:type="dxa"/>
                </w:tcPr>
                <w:p w14:paraId="1F1AFE71" w14:textId="3C03EA55" w:rsidR="009B7F6D" w:rsidRPr="009B7F6D" w:rsidRDefault="009B7F6D" w:rsidP="009B7F6D">
                  <w:pPr>
                    <w:pStyle w:val="Text"/>
                    <w:rPr>
                      <w:sz w:val="24"/>
                      <w:szCs w:val="24"/>
                    </w:rPr>
                  </w:pPr>
                  <w:r w:rsidRPr="009B7F6D">
                    <w:rPr>
                      <w:sz w:val="24"/>
                      <w:szCs w:val="24"/>
                    </w:rPr>
                    <w:t>0000</w:t>
                  </w:r>
                </w:p>
              </w:tc>
              <w:tc>
                <w:tcPr>
                  <w:tcW w:w="2130" w:type="dxa"/>
                </w:tcPr>
                <w:p w14:paraId="69A000BA" w14:textId="38DEAA8F" w:rsidR="009B7F6D" w:rsidRPr="009B7F6D" w:rsidRDefault="009B7F6D" w:rsidP="009B7F6D">
                  <w:pPr>
                    <w:pStyle w:val="Text"/>
                    <w:rPr>
                      <w:sz w:val="24"/>
                      <w:szCs w:val="24"/>
                    </w:rPr>
                  </w:pPr>
                  <w:r w:rsidRPr="009B7F6D">
                    <w:rPr>
                      <w:sz w:val="24"/>
                      <w:szCs w:val="24"/>
                    </w:rPr>
                    <w:t>R</w:t>
                  </w:r>
                </w:p>
              </w:tc>
              <w:tc>
                <w:tcPr>
                  <w:tcW w:w="2130" w:type="dxa"/>
                </w:tcPr>
                <w:p w14:paraId="3A48CAF1" w14:textId="365B7498" w:rsidR="009B7F6D" w:rsidRPr="009B7F6D" w:rsidRDefault="009B7F6D" w:rsidP="009B7F6D">
                  <w:pPr>
                    <w:pStyle w:val="Text"/>
                    <w:rPr>
                      <w:sz w:val="24"/>
                      <w:szCs w:val="24"/>
                    </w:rPr>
                  </w:pPr>
                  <w:r w:rsidRPr="009B7F6D">
                    <w:rPr>
                      <w:sz w:val="24"/>
                      <w:szCs w:val="24"/>
                    </w:rPr>
                    <w:t>Rd = Rs + Rt</w:t>
                  </w:r>
                </w:p>
              </w:tc>
            </w:tr>
            <w:tr w:rsidR="009B7F6D" w14:paraId="50A3EB6C" w14:textId="77777777" w:rsidTr="009B7F6D">
              <w:trPr>
                <w:trHeight w:val="441"/>
              </w:trPr>
              <w:tc>
                <w:tcPr>
                  <w:tcW w:w="2129" w:type="dxa"/>
                </w:tcPr>
                <w:p w14:paraId="78846FBA" w14:textId="4DBE9F13" w:rsidR="009B7F6D" w:rsidRPr="009B7F6D" w:rsidRDefault="009B7F6D" w:rsidP="009B7F6D">
                  <w:pPr>
                    <w:pStyle w:val="Text"/>
                    <w:rPr>
                      <w:sz w:val="24"/>
                      <w:szCs w:val="24"/>
                    </w:rPr>
                  </w:pPr>
                  <w:r w:rsidRPr="009B7F6D">
                    <w:rPr>
                      <w:sz w:val="24"/>
                      <w:szCs w:val="24"/>
                    </w:rPr>
                    <w:t>Sll</w:t>
                  </w:r>
                </w:p>
              </w:tc>
              <w:tc>
                <w:tcPr>
                  <w:tcW w:w="2129" w:type="dxa"/>
                </w:tcPr>
                <w:p w14:paraId="0BBF321A" w14:textId="539E4E3F" w:rsidR="009B7F6D" w:rsidRPr="009B7F6D" w:rsidRDefault="009B7F6D" w:rsidP="009B7F6D">
                  <w:pPr>
                    <w:pStyle w:val="Text"/>
                    <w:rPr>
                      <w:sz w:val="24"/>
                      <w:szCs w:val="24"/>
                    </w:rPr>
                  </w:pPr>
                  <w:r w:rsidRPr="009B7F6D">
                    <w:rPr>
                      <w:sz w:val="24"/>
                      <w:szCs w:val="24"/>
                    </w:rPr>
                    <w:t>0001</w:t>
                  </w:r>
                </w:p>
              </w:tc>
              <w:tc>
                <w:tcPr>
                  <w:tcW w:w="2130" w:type="dxa"/>
                </w:tcPr>
                <w:p w14:paraId="40F1C8EA" w14:textId="7B2CA8F7" w:rsidR="009B7F6D" w:rsidRPr="009B7F6D" w:rsidRDefault="009B7F6D" w:rsidP="009B7F6D">
                  <w:pPr>
                    <w:pStyle w:val="Text"/>
                    <w:rPr>
                      <w:sz w:val="24"/>
                      <w:szCs w:val="24"/>
                    </w:rPr>
                  </w:pPr>
                  <w:r w:rsidRPr="009B7F6D">
                    <w:rPr>
                      <w:sz w:val="24"/>
                      <w:szCs w:val="24"/>
                    </w:rPr>
                    <w:t>R</w:t>
                  </w:r>
                </w:p>
              </w:tc>
              <w:tc>
                <w:tcPr>
                  <w:tcW w:w="2130" w:type="dxa"/>
                </w:tcPr>
                <w:p w14:paraId="16B59F10" w14:textId="06720867" w:rsidR="009B7F6D" w:rsidRPr="009B7F6D" w:rsidRDefault="009B7F6D" w:rsidP="009B7F6D">
                  <w:pPr>
                    <w:pStyle w:val="Text"/>
                    <w:rPr>
                      <w:sz w:val="24"/>
                      <w:szCs w:val="24"/>
                    </w:rPr>
                  </w:pPr>
                  <w:r w:rsidRPr="009B7F6D">
                    <w:rPr>
                      <w:sz w:val="24"/>
                      <w:szCs w:val="24"/>
                    </w:rPr>
                    <w:t>Rd = Rs&lt;&lt;Shamt</w:t>
                  </w:r>
                </w:p>
              </w:tc>
            </w:tr>
            <w:tr w:rsidR="009B7F6D" w14:paraId="7FD7C85A" w14:textId="77777777" w:rsidTr="009B7F6D">
              <w:trPr>
                <w:trHeight w:val="441"/>
              </w:trPr>
              <w:tc>
                <w:tcPr>
                  <w:tcW w:w="2129" w:type="dxa"/>
                </w:tcPr>
                <w:p w14:paraId="3B8B7A6E" w14:textId="3052B358" w:rsidR="009B7F6D" w:rsidRPr="009B7F6D" w:rsidRDefault="009B7F6D" w:rsidP="009B7F6D">
                  <w:pPr>
                    <w:pStyle w:val="Text"/>
                    <w:rPr>
                      <w:sz w:val="24"/>
                      <w:szCs w:val="24"/>
                    </w:rPr>
                  </w:pPr>
                  <w:r w:rsidRPr="009B7F6D">
                    <w:rPr>
                      <w:sz w:val="24"/>
                      <w:szCs w:val="24"/>
                    </w:rPr>
                    <w:t>Lw</w:t>
                  </w:r>
                </w:p>
              </w:tc>
              <w:tc>
                <w:tcPr>
                  <w:tcW w:w="2129" w:type="dxa"/>
                </w:tcPr>
                <w:p w14:paraId="70E4B2E3" w14:textId="474EC243" w:rsidR="009B7F6D" w:rsidRPr="009B7F6D" w:rsidRDefault="009B7F6D" w:rsidP="009B7F6D">
                  <w:pPr>
                    <w:pStyle w:val="Text"/>
                    <w:rPr>
                      <w:sz w:val="24"/>
                      <w:szCs w:val="24"/>
                    </w:rPr>
                  </w:pPr>
                  <w:r w:rsidRPr="009B7F6D">
                    <w:rPr>
                      <w:sz w:val="24"/>
                      <w:szCs w:val="24"/>
                    </w:rPr>
                    <w:t>0111</w:t>
                  </w:r>
                </w:p>
              </w:tc>
              <w:tc>
                <w:tcPr>
                  <w:tcW w:w="2130" w:type="dxa"/>
                </w:tcPr>
                <w:p w14:paraId="10AFA202" w14:textId="337F5124" w:rsidR="009B7F6D" w:rsidRPr="009B7F6D" w:rsidRDefault="009B7F6D" w:rsidP="009B7F6D">
                  <w:pPr>
                    <w:pStyle w:val="Text"/>
                    <w:rPr>
                      <w:sz w:val="24"/>
                      <w:szCs w:val="24"/>
                    </w:rPr>
                  </w:pPr>
                  <w:r w:rsidRPr="009B7F6D">
                    <w:rPr>
                      <w:sz w:val="24"/>
                      <w:szCs w:val="24"/>
                    </w:rPr>
                    <w:t>I</w:t>
                  </w:r>
                </w:p>
              </w:tc>
              <w:tc>
                <w:tcPr>
                  <w:tcW w:w="2130" w:type="dxa"/>
                </w:tcPr>
                <w:p w14:paraId="3CE6DDCD" w14:textId="5FB90D71" w:rsidR="009B7F6D" w:rsidRPr="009B7F6D" w:rsidRDefault="009B7F6D" w:rsidP="009B7F6D">
                  <w:pPr>
                    <w:pStyle w:val="Text"/>
                    <w:rPr>
                      <w:sz w:val="24"/>
                      <w:szCs w:val="24"/>
                    </w:rPr>
                  </w:pPr>
                  <w:r w:rsidRPr="009B7F6D">
                    <w:rPr>
                      <w:sz w:val="24"/>
                      <w:szCs w:val="24"/>
                    </w:rPr>
                    <w:t>Rd = Mem[Rs +</w:t>
                  </w:r>
                  <w:r>
                    <w:rPr>
                      <w:sz w:val="24"/>
                      <w:szCs w:val="24"/>
                    </w:rPr>
                    <w:t xml:space="preserve"> </w:t>
                  </w:r>
                  <w:r w:rsidRPr="009B7F6D">
                    <w:rPr>
                      <w:sz w:val="24"/>
                      <w:szCs w:val="24"/>
                    </w:rPr>
                    <w:t>Constant]</w:t>
                  </w:r>
                </w:p>
              </w:tc>
            </w:tr>
            <w:tr w:rsidR="009B7F6D" w14:paraId="13DCEEF2" w14:textId="77777777" w:rsidTr="009B7F6D">
              <w:trPr>
                <w:trHeight w:val="441"/>
              </w:trPr>
              <w:tc>
                <w:tcPr>
                  <w:tcW w:w="2129" w:type="dxa"/>
                </w:tcPr>
                <w:p w14:paraId="142E1E75" w14:textId="456B4EA3" w:rsidR="009B7F6D" w:rsidRPr="009B7F6D" w:rsidRDefault="009B7F6D" w:rsidP="009B7F6D">
                  <w:pPr>
                    <w:pStyle w:val="Text"/>
                    <w:rPr>
                      <w:sz w:val="24"/>
                      <w:szCs w:val="24"/>
                    </w:rPr>
                  </w:pPr>
                  <w:r w:rsidRPr="009B7F6D">
                    <w:rPr>
                      <w:sz w:val="24"/>
                      <w:szCs w:val="24"/>
                    </w:rPr>
                    <w:t>Sw</w:t>
                  </w:r>
                </w:p>
              </w:tc>
              <w:tc>
                <w:tcPr>
                  <w:tcW w:w="2129" w:type="dxa"/>
                </w:tcPr>
                <w:p w14:paraId="4853286C" w14:textId="48CD9BB6" w:rsidR="009B7F6D" w:rsidRPr="009B7F6D" w:rsidRDefault="009B7F6D" w:rsidP="009B7F6D">
                  <w:pPr>
                    <w:pStyle w:val="Text"/>
                    <w:rPr>
                      <w:sz w:val="24"/>
                      <w:szCs w:val="24"/>
                    </w:rPr>
                  </w:pPr>
                  <w:r w:rsidRPr="009B7F6D">
                    <w:rPr>
                      <w:sz w:val="24"/>
                      <w:szCs w:val="24"/>
                    </w:rPr>
                    <w:t>1000</w:t>
                  </w:r>
                </w:p>
              </w:tc>
              <w:tc>
                <w:tcPr>
                  <w:tcW w:w="2130" w:type="dxa"/>
                </w:tcPr>
                <w:p w14:paraId="3942A0BC" w14:textId="7B578C2E" w:rsidR="009B7F6D" w:rsidRPr="009B7F6D" w:rsidRDefault="009B7F6D" w:rsidP="009B7F6D">
                  <w:pPr>
                    <w:pStyle w:val="Text"/>
                    <w:rPr>
                      <w:sz w:val="24"/>
                      <w:szCs w:val="24"/>
                    </w:rPr>
                  </w:pPr>
                  <w:r w:rsidRPr="009B7F6D">
                    <w:rPr>
                      <w:sz w:val="24"/>
                      <w:szCs w:val="24"/>
                    </w:rPr>
                    <w:t>I</w:t>
                  </w:r>
                </w:p>
              </w:tc>
              <w:tc>
                <w:tcPr>
                  <w:tcW w:w="2130" w:type="dxa"/>
                </w:tcPr>
                <w:p w14:paraId="4C1D1C8B" w14:textId="465780C8" w:rsidR="009B7F6D" w:rsidRPr="009B7F6D" w:rsidRDefault="009B7F6D" w:rsidP="009B7F6D">
                  <w:pPr>
                    <w:pStyle w:val="Text"/>
                    <w:rPr>
                      <w:sz w:val="24"/>
                      <w:szCs w:val="24"/>
                    </w:rPr>
                  </w:pPr>
                  <w:r w:rsidRPr="009B7F6D">
                    <w:rPr>
                      <w:sz w:val="24"/>
                      <w:szCs w:val="24"/>
                    </w:rPr>
                    <w:t>Mem[Rs + Constant] = Rd</w:t>
                  </w:r>
                </w:p>
              </w:tc>
            </w:tr>
            <w:tr w:rsidR="009B7F6D" w14:paraId="73771DE4" w14:textId="77777777" w:rsidTr="009B7F6D">
              <w:trPr>
                <w:trHeight w:val="441"/>
              </w:trPr>
              <w:tc>
                <w:tcPr>
                  <w:tcW w:w="2129" w:type="dxa"/>
                </w:tcPr>
                <w:p w14:paraId="1DC7635A" w14:textId="7D280D64" w:rsidR="009B7F6D" w:rsidRPr="009B7F6D" w:rsidRDefault="009B7F6D" w:rsidP="009B7F6D">
                  <w:pPr>
                    <w:pStyle w:val="Text"/>
                    <w:rPr>
                      <w:sz w:val="24"/>
                      <w:szCs w:val="24"/>
                    </w:rPr>
                  </w:pPr>
                  <w:r w:rsidRPr="009B7F6D">
                    <w:rPr>
                      <w:sz w:val="24"/>
                      <w:szCs w:val="24"/>
                    </w:rPr>
                    <w:t>J</w:t>
                  </w:r>
                </w:p>
              </w:tc>
              <w:tc>
                <w:tcPr>
                  <w:tcW w:w="2129" w:type="dxa"/>
                </w:tcPr>
                <w:p w14:paraId="053B3855" w14:textId="7B6C0FE4" w:rsidR="009B7F6D" w:rsidRPr="009B7F6D" w:rsidRDefault="009B7F6D" w:rsidP="009B7F6D">
                  <w:pPr>
                    <w:pStyle w:val="Text"/>
                    <w:rPr>
                      <w:sz w:val="24"/>
                      <w:szCs w:val="24"/>
                    </w:rPr>
                  </w:pPr>
                  <w:r w:rsidRPr="009B7F6D">
                    <w:rPr>
                      <w:sz w:val="24"/>
                      <w:szCs w:val="24"/>
                    </w:rPr>
                    <w:t>1001</w:t>
                  </w:r>
                </w:p>
              </w:tc>
              <w:tc>
                <w:tcPr>
                  <w:tcW w:w="2130" w:type="dxa"/>
                </w:tcPr>
                <w:p w14:paraId="4BECD70A" w14:textId="7BAA926A" w:rsidR="009B7F6D" w:rsidRPr="009B7F6D" w:rsidRDefault="009B7F6D" w:rsidP="009B7F6D">
                  <w:pPr>
                    <w:pStyle w:val="Text"/>
                    <w:rPr>
                      <w:sz w:val="24"/>
                      <w:szCs w:val="24"/>
                    </w:rPr>
                  </w:pPr>
                  <w:r w:rsidRPr="009B7F6D">
                    <w:rPr>
                      <w:sz w:val="24"/>
                      <w:szCs w:val="24"/>
                    </w:rPr>
                    <w:t>J</w:t>
                  </w:r>
                </w:p>
              </w:tc>
              <w:tc>
                <w:tcPr>
                  <w:tcW w:w="2130" w:type="dxa"/>
                </w:tcPr>
                <w:p w14:paraId="58028362" w14:textId="4706CD2A" w:rsidR="009B7F6D" w:rsidRPr="009B7F6D" w:rsidRDefault="009B7F6D" w:rsidP="009B7F6D">
                  <w:pPr>
                    <w:pStyle w:val="Text"/>
                    <w:rPr>
                      <w:sz w:val="24"/>
                      <w:szCs w:val="24"/>
                    </w:rPr>
                  </w:pPr>
                  <w:r w:rsidRPr="009B7F6D">
                    <w:rPr>
                      <w:sz w:val="24"/>
                      <w:szCs w:val="24"/>
                    </w:rPr>
                    <w:t>PC = Address</w:t>
                  </w:r>
                </w:p>
              </w:tc>
            </w:tr>
          </w:tbl>
          <w:p w14:paraId="34EA0318" w14:textId="78F8C62F" w:rsidR="009B7F6D" w:rsidRPr="009B7F6D" w:rsidRDefault="009B7F6D" w:rsidP="009B7F6D">
            <w:pPr>
              <w:pStyle w:val="Text"/>
              <w:rPr>
                <w:b/>
                <w:bCs/>
              </w:rPr>
            </w:pPr>
          </w:p>
        </w:tc>
        <w:tc>
          <w:tcPr>
            <w:tcW w:w="1079" w:type="dxa"/>
          </w:tcPr>
          <w:p w14:paraId="10857CD3" w14:textId="77777777" w:rsidR="009B7F6D" w:rsidRDefault="009B7F6D"/>
        </w:tc>
      </w:tr>
    </w:tbl>
    <w:p w14:paraId="607060FF"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3C8398B5" w14:textId="77777777" w:rsidTr="00EB7C2B">
        <w:tc>
          <w:tcPr>
            <w:tcW w:w="1079" w:type="dxa"/>
          </w:tcPr>
          <w:p w14:paraId="52460096" w14:textId="77777777" w:rsidR="007E7573" w:rsidRPr="00E74B29" w:rsidRDefault="007E7573" w:rsidP="00BA6015">
            <w:pPr>
              <w:pStyle w:val="Footer"/>
            </w:pPr>
          </w:p>
        </w:tc>
        <w:tc>
          <w:tcPr>
            <w:tcW w:w="5395" w:type="dxa"/>
          </w:tcPr>
          <w:p w14:paraId="62914E2F" w14:textId="306E2781" w:rsidR="007E7573" w:rsidRPr="00874FE7" w:rsidRDefault="007E7573" w:rsidP="00BA6015">
            <w:pPr>
              <w:pStyle w:val="Footer"/>
            </w:pPr>
          </w:p>
        </w:tc>
        <w:tc>
          <w:tcPr>
            <w:tcW w:w="3237" w:type="dxa"/>
          </w:tcPr>
          <w:p w14:paraId="7B715D27" w14:textId="6E330ED8" w:rsidR="007E7573" w:rsidRPr="00E74B29" w:rsidRDefault="007E7573" w:rsidP="00EB7C2B">
            <w:pPr>
              <w:pStyle w:val="Footer"/>
              <w:jc w:val="right"/>
            </w:pPr>
          </w:p>
        </w:tc>
        <w:tc>
          <w:tcPr>
            <w:tcW w:w="1079" w:type="dxa"/>
          </w:tcPr>
          <w:p w14:paraId="470F9994" w14:textId="77777777" w:rsidR="007E7573" w:rsidRPr="00E74B29" w:rsidRDefault="007E7573" w:rsidP="00BA6015">
            <w:pPr>
              <w:pStyle w:val="Footer"/>
            </w:pPr>
          </w:p>
        </w:tc>
      </w:tr>
    </w:tbl>
    <w:p w14:paraId="5B475AC3" w14:textId="7D77DBFC" w:rsidR="00805965" w:rsidRDefault="00805965" w:rsidP="00805965"/>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805965" w:rsidRPr="00805965" w14:paraId="7B2A2CFC" w14:textId="77777777" w:rsidTr="00D552FF">
        <w:trPr>
          <w:trHeight w:val="2537"/>
        </w:trPr>
        <w:tc>
          <w:tcPr>
            <w:tcW w:w="2158" w:type="dxa"/>
            <w:gridSpan w:val="2"/>
          </w:tcPr>
          <w:p w14:paraId="4566A2D1" w14:textId="77777777" w:rsidR="00805965" w:rsidRPr="00805965" w:rsidRDefault="00805965" w:rsidP="00805965">
            <w:r w:rsidRPr="00805965">
              <w:rPr>
                <w:noProof/>
                <w:lang w:val="en-AU" w:eastAsia="en-AU"/>
              </w:rPr>
              <w:lastRenderedPageBreak/>
              <w:drawing>
                <wp:anchor distT="0" distB="0" distL="114300" distR="114300" simplePos="0" relativeHeight="251666432" behindDoc="1" locked="1" layoutInCell="1" allowOverlap="1" wp14:anchorId="186C4496" wp14:editId="0C8FE664">
                  <wp:simplePos x="0" y="0"/>
                  <wp:positionH relativeFrom="margin">
                    <wp:posOffset>0</wp:posOffset>
                  </wp:positionH>
                  <wp:positionV relativeFrom="paragraph">
                    <wp:posOffset>0</wp:posOffset>
                  </wp:positionV>
                  <wp:extent cx="6858000" cy="1947545"/>
                  <wp:effectExtent l="0" t="0" r="0" b="0"/>
                  <wp:wrapNone/>
                  <wp:docPr id="6" name="Picture 6"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1947545"/>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D81070B" w14:textId="77777777" w:rsidR="00805965" w:rsidRPr="00805965" w:rsidRDefault="00805965" w:rsidP="00805965"/>
        </w:tc>
        <w:tc>
          <w:tcPr>
            <w:tcW w:w="2158" w:type="dxa"/>
            <w:gridSpan w:val="3"/>
            <w:tcBorders>
              <w:bottom w:val="single" w:sz="18" w:space="0" w:color="476166" w:themeColor="accent1"/>
            </w:tcBorders>
          </w:tcPr>
          <w:p w14:paraId="29F7DFAE" w14:textId="77777777" w:rsidR="00805965" w:rsidRPr="00805965" w:rsidRDefault="00805965" w:rsidP="00805965"/>
        </w:tc>
        <w:tc>
          <w:tcPr>
            <w:tcW w:w="2158" w:type="dxa"/>
            <w:tcBorders>
              <w:bottom w:val="single" w:sz="18" w:space="0" w:color="476166" w:themeColor="accent1"/>
            </w:tcBorders>
          </w:tcPr>
          <w:p w14:paraId="254CCFE8" w14:textId="77777777" w:rsidR="00805965" w:rsidRPr="00805965" w:rsidRDefault="00805965" w:rsidP="00805965"/>
        </w:tc>
        <w:tc>
          <w:tcPr>
            <w:tcW w:w="2158" w:type="dxa"/>
            <w:gridSpan w:val="2"/>
          </w:tcPr>
          <w:p w14:paraId="0ED0CBE1" w14:textId="77777777" w:rsidR="00805965" w:rsidRPr="00805965" w:rsidRDefault="00805965" w:rsidP="00805965"/>
        </w:tc>
      </w:tr>
      <w:tr w:rsidR="00805965" w:rsidRPr="00805965" w14:paraId="12A27126" w14:textId="77777777" w:rsidTr="00D552FF">
        <w:trPr>
          <w:trHeight w:val="800"/>
        </w:trPr>
        <w:tc>
          <w:tcPr>
            <w:tcW w:w="2158" w:type="dxa"/>
            <w:gridSpan w:val="2"/>
            <w:tcBorders>
              <w:right w:val="single" w:sz="18" w:space="0" w:color="476166" w:themeColor="accent1"/>
            </w:tcBorders>
          </w:tcPr>
          <w:p w14:paraId="1C0CACDF" w14:textId="77777777" w:rsidR="00805965" w:rsidRPr="00805965" w:rsidRDefault="00805965" w:rsidP="00805965"/>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D509B17" w14:textId="4ECA4811" w:rsidR="00805965" w:rsidRPr="00805965" w:rsidRDefault="009B7F6D" w:rsidP="00805965">
            <w:pPr>
              <w:jc w:val="center"/>
              <w:outlineLvl w:val="3"/>
              <w:rPr>
                <w:rFonts w:asciiTheme="majorHAnsi" w:hAnsiTheme="majorHAnsi"/>
                <w:b/>
                <w:color w:val="476166" w:themeColor="accent1"/>
                <w:sz w:val="28"/>
                <w:szCs w:val="28"/>
              </w:rPr>
            </w:pPr>
            <w:r w:rsidRPr="00730280">
              <w:rPr>
                <w:rFonts w:asciiTheme="majorHAnsi" w:hAnsiTheme="majorHAnsi"/>
                <w:b/>
                <w:color w:val="476166" w:themeColor="accent1"/>
                <w:sz w:val="40"/>
                <w:szCs w:val="40"/>
              </w:rPr>
              <w:t>PROCESSOR ARCHITECTURE</w:t>
            </w:r>
          </w:p>
        </w:tc>
        <w:tc>
          <w:tcPr>
            <w:tcW w:w="2158" w:type="dxa"/>
            <w:gridSpan w:val="2"/>
            <w:tcBorders>
              <w:left w:val="single" w:sz="18" w:space="0" w:color="476166" w:themeColor="accent1"/>
            </w:tcBorders>
          </w:tcPr>
          <w:p w14:paraId="085A7E0D" w14:textId="77777777" w:rsidR="00805965" w:rsidRPr="00805965" w:rsidRDefault="00805965" w:rsidP="00805965"/>
        </w:tc>
      </w:tr>
      <w:tr w:rsidR="00805965" w:rsidRPr="00805965" w14:paraId="0EBDE3A0" w14:textId="77777777" w:rsidTr="00D552FF">
        <w:tc>
          <w:tcPr>
            <w:tcW w:w="2158" w:type="dxa"/>
            <w:gridSpan w:val="2"/>
          </w:tcPr>
          <w:p w14:paraId="7CDB69A9" w14:textId="77777777" w:rsidR="00805965" w:rsidRPr="00805965" w:rsidRDefault="00805965" w:rsidP="00805965"/>
        </w:tc>
        <w:tc>
          <w:tcPr>
            <w:tcW w:w="2158" w:type="dxa"/>
            <w:tcBorders>
              <w:top w:val="single" w:sz="18" w:space="0" w:color="476166" w:themeColor="accent1"/>
            </w:tcBorders>
          </w:tcPr>
          <w:p w14:paraId="087174B4" w14:textId="77777777" w:rsidR="00805965" w:rsidRPr="00805965" w:rsidRDefault="00805965" w:rsidP="00805965"/>
        </w:tc>
        <w:tc>
          <w:tcPr>
            <w:tcW w:w="2158" w:type="dxa"/>
            <w:gridSpan w:val="3"/>
            <w:tcBorders>
              <w:top w:val="single" w:sz="18" w:space="0" w:color="476166" w:themeColor="accent1"/>
            </w:tcBorders>
          </w:tcPr>
          <w:p w14:paraId="0396DE0F" w14:textId="77777777" w:rsidR="00805965" w:rsidRPr="00805965" w:rsidRDefault="00805965" w:rsidP="00805965"/>
        </w:tc>
        <w:tc>
          <w:tcPr>
            <w:tcW w:w="2158" w:type="dxa"/>
            <w:tcBorders>
              <w:top w:val="single" w:sz="18" w:space="0" w:color="476166" w:themeColor="accent1"/>
            </w:tcBorders>
          </w:tcPr>
          <w:p w14:paraId="4DD18F8F" w14:textId="77777777" w:rsidR="00805965" w:rsidRPr="00805965" w:rsidRDefault="00805965" w:rsidP="00805965"/>
        </w:tc>
        <w:tc>
          <w:tcPr>
            <w:tcW w:w="2158" w:type="dxa"/>
            <w:gridSpan w:val="2"/>
          </w:tcPr>
          <w:p w14:paraId="7B7D3DEF" w14:textId="77777777" w:rsidR="00805965" w:rsidRPr="00805965" w:rsidRDefault="00805965" w:rsidP="00805965"/>
        </w:tc>
      </w:tr>
      <w:tr w:rsidR="00805965" w:rsidRPr="00805965" w14:paraId="528177EF" w14:textId="77777777" w:rsidTr="00D552FF">
        <w:trPr>
          <w:trHeight w:val="4546"/>
        </w:trPr>
        <w:tc>
          <w:tcPr>
            <w:tcW w:w="1079" w:type="dxa"/>
          </w:tcPr>
          <w:p w14:paraId="25D236E3" w14:textId="77777777" w:rsidR="00805965" w:rsidRPr="00805965" w:rsidRDefault="00805965" w:rsidP="00805965"/>
        </w:tc>
        <w:tc>
          <w:tcPr>
            <w:tcW w:w="8632" w:type="dxa"/>
            <w:gridSpan w:val="7"/>
            <w:tcBorders>
              <w:top w:val="single" w:sz="18" w:space="0" w:color="476166" w:themeColor="accent1"/>
              <w:bottom w:val="single" w:sz="18" w:space="0" w:color="476166" w:themeColor="accent1"/>
            </w:tcBorders>
          </w:tcPr>
          <w:p w14:paraId="76A3EA56" w14:textId="4DBDAD9D" w:rsidR="009B7F6D" w:rsidRDefault="009B7F6D" w:rsidP="00730280">
            <w:pPr>
              <w:rPr>
                <w:rFonts w:asciiTheme="majorHAnsi" w:hAnsiTheme="majorHAnsi"/>
                <w:bCs/>
                <w:color w:val="476166" w:themeColor="accent1"/>
                <w:sz w:val="28"/>
                <w:szCs w:val="28"/>
              </w:rPr>
            </w:pPr>
            <w:r w:rsidRPr="009B7F6D">
              <w:rPr>
                <w:rFonts w:asciiTheme="majorHAnsi" w:hAnsiTheme="majorHAnsi"/>
                <w:bCs/>
                <w:color w:val="476166" w:themeColor="accent1"/>
                <w:sz w:val="28"/>
                <w:szCs w:val="28"/>
              </w:rPr>
              <w:t>The processor's architecture features:</w:t>
            </w:r>
          </w:p>
          <w:p w14:paraId="00BA4498" w14:textId="77777777" w:rsidR="00730280" w:rsidRPr="009B7F6D" w:rsidRDefault="00730280" w:rsidP="00730280">
            <w:pPr>
              <w:rPr>
                <w:rFonts w:asciiTheme="majorHAnsi" w:hAnsiTheme="majorHAnsi"/>
                <w:bCs/>
                <w:color w:val="476166" w:themeColor="accent1"/>
                <w:sz w:val="28"/>
                <w:szCs w:val="28"/>
              </w:rPr>
            </w:pPr>
          </w:p>
          <w:p w14:paraId="0389F924" w14:textId="77777777" w:rsidR="009B7F6D" w:rsidRPr="00730280" w:rsidRDefault="009B7F6D" w:rsidP="009B7F6D">
            <w:pPr>
              <w:rPr>
                <w:rFonts w:asciiTheme="majorHAnsi" w:hAnsiTheme="majorHAnsi"/>
                <w:bCs/>
                <w:color w:val="476166" w:themeColor="accent1"/>
                <w:sz w:val="32"/>
                <w:szCs w:val="32"/>
              </w:rPr>
            </w:pPr>
            <w:r w:rsidRPr="00730280">
              <w:rPr>
                <w:rFonts w:asciiTheme="majorHAnsi" w:hAnsiTheme="majorHAnsi"/>
                <w:b/>
                <w:color w:val="476166" w:themeColor="accent1"/>
                <w:sz w:val="32"/>
                <w:szCs w:val="32"/>
                <w:u w:val="single"/>
              </w:rPr>
              <w:t>Datapath and Control Unit Interaction</w:t>
            </w:r>
            <w:r w:rsidRPr="00730280">
              <w:rPr>
                <w:rFonts w:asciiTheme="majorHAnsi" w:hAnsiTheme="majorHAnsi"/>
                <w:b/>
                <w:color w:val="476166" w:themeColor="accent1"/>
                <w:sz w:val="32"/>
                <w:szCs w:val="32"/>
              </w:rPr>
              <w:t>:</w:t>
            </w:r>
            <w:r w:rsidRPr="00730280">
              <w:rPr>
                <w:rFonts w:asciiTheme="majorHAnsi" w:hAnsiTheme="majorHAnsi"/>
                <w:bCs/>
                <w:color w:val="476166" w:themeColor="accent1"/>
                <w:sz w:val="32"/>
                <w:szCs w:val="32"/>
              </w:rPr>
              <w:t xml:space="preserve"> </w:t>
            </w:r>
          </w:p>
          <w:p w14:paraId="0961ECCB" w14:textId="0D72AE00" w:rsidR="009B7F6D" w:rsidRPr="009B7F6D" w:rsidRDefault="009B7F6D" w:rsidP="009B7F6D">
            <w:pPr>
              <w:rPr>
                <w:rFonts w:asciiTheme="majorHAnsi" w:hAnsiTheme="majorHAnsi"/>
                <w:bCs/>
                <w:color w:val="476166" w:themeColor="accent1"/>
                <w:sz w:val="28"/>
                <w:szCs w:val="28"/>
              </w:rPr>
            </w:pPr>
            <w:r w:rsidRPr="009B7F6D">
              <w:rPr>
                <w:rFonts w:asciiTheme="majorHAnsi" w:hAnsiTheme="majorHAnsi"/>
                <w:bCs/>
                <w:color w:val="476166" w:themeColor="accent1"/>
                <w:sz w:val="28"/>
                <w:szCs w:val="28"/>
              </w:rPr>
              <w:t>Status and control signals ensure smooth execution of instructions.</w:t>
            </w:r>
          </w:p>
          <w:p w14:paraId="0CC5D9E0" w14:textId="77777777" w:rsidR="009B7F6D" w:rsidRPr="00730280" w:rsidRDefault="009B7F6D" w:rsidP="009B7F6D">
            <w:pPr>
              <w:rPr>
                <w:rFonts w:asciiTheme="majorHAnsi" w:hAnsiTheme="majorHAnsi"/>
                <w:bCs/>
                <w:color w:val="476166" w:themeColor="accent1"/>
                <w:sz w:val="28"/>
                <w:szCs w:val="28"/>
              </w:rPr>
            </w:pPr>
            <w:r w:rsidRPr="00730280">
              <w:rPr>
                <w:rFonts w:asciiTheme="majorHAnsi" w:hAnsiTheme="majorHAnsi"/>
                <w:b/>
                <w:color w:val="476166" w:themeColor="accent1"/>
                <w:sz w:val="28"/>
                <w:szCs w:val="28"/>
              </w:rPr>
              <w:t>Special Registers</w:t>
            </w:r>
            <w:r w:rsidRPr="00730280">
              <w:rPr>
                <w:rFonts w:asciiTheme="majorHAnsi" w:hAnsiTheme="majorHAnsi"/>
                <w:bCs/>
                <w:color w:val="476166" w:themeColor="accent1"/>
                <w:sz w:val="28"/>
                <w:szCs w:val="28"/>
              </w:rPr>
              <w:t>:</w:t>
            </w:r>
          </w:p>
          <w:p w14:paraId="0BB79EF7" w14:textId="77777777" w:rsidR="009B7F6D" w:rsidRPr="00730280" w:rsidRDefault="009B7F6D" w:rsidP="00730280">
            <w:pPr>
              <w:pStyle w:val="ListParagraph"/>
              <w:numPr>
                <w:ilvl w:val="0"/>
                <w:numId w:val="2"/>
              </w:numPr>
              <w:rPr>
                <w:rFonts w:asciiTheme="majorHAnsi" w:hAnsiTheme="majorHAnsi"/>
                <w:bCs/>
                <w:color w:val="476166" w:themeColor="accent1"/>
                <w:sz w:val="28"/>
                <w:szCs w:val="28"/>
              </w:rPr>
            </w:pPr>
            <w:r w:rsidRPr="00730280">
              <w:rPr>
                <w:rFonts w:asciiTheme="majorHAnsi" w:hAnsiTheme="majorHAnsi"/>
                <w:b/>
                <w:color w:val="476166" w:themeColor="accent1"/>
                <w:sz w:val="28"/>
                <w:szCs w:val="28"/>
              </w:rPr>
              <w:t>Program Counter (PC):</w:t>
            </w:r>
            <w:r w:rsidRPr="00730280">
              <w:rPr>
                <w:rFonts w:asciiTheme="majorHAnsi" w:hAnsiTheme="majorHAnsi"/>
                <w:bCs/>
                <w:color w:val="476166" w:themeColor="accent1"/>
                <w:sz w:val="28"/>
                <w:szCs w:val="28"/>
              </w:rPr>
              <w:t xml:space="preserve"> </w:t>
            </w:r>
          </w:p>
          <w:p w14:paraId="1D442DB6" w14:textId="5F278F77" w:rsidR="009B7F6D" w:rsidRPr="009B7F6D" w:rsidRDefault="009B7F6D" w:rsidP="009B7F6D">
            <w:pPr>
              <w:rPr>
                <w:rFonts w:asciiTheme="majorHAnsi" w:hAnsiTheme="majorHAnsi"/>
                <w:bCs/>
                <w:color w:val="476166" w:themeColor="accent1"/>
                <w:sz w:val="28"/>
                <w:szCs w:val="28"/>
              </w:rPr>
            </w:pPr>
            <w:r w:rsidRPr="009B7F6D">
              <w:rPr>
                <w:rFonts w:asciiTheme="majorHAnsi" w:hAnsiTheme="majorHAnsi"/>
                <w:bCs/>
                <w:color w:val="476166" w:themeColor="accent1"/>
                <w:sz w:val="28"/>
                <w:szCs w:val="28"/>
              </w:rPr>
              <w:t>An 8-bit register pointing to the current instruction address.</w:t>
            </w:r>
          </w:p>
          <w:p w14:paraId="00AC7C9D" w14:textId="77777777" w:rsidR="009B7F6D" w:rsidRPr="00730280" w:rsidRDefault="009B7F6D" w:rsidP="00730280">
            <w:pPr>
              <w:pStyle w:val="ListParagraph"/>
              <w:numPr>
                <w:ilvl w:val="0"/>
                <w:numId w:val="2"/>
              </w:numPr>
              <w:rPr>
                <w:rFonts w:asciiTheme="majorHAnsi" w:hAnsiTheme="majorHAnsi"/>
                <w:bCs/>
                <w:color w:val="476166" w:themeColor="accent1"/>
                <w:sz w:val="28"/>
                <w:szCs w:val="28"/>
              </w:rPr>
            </w:pPr>
            <w:r w:rsidRPr="00730280">
              <w:rPr>
                <w:rFonts w:asciiTheme="majorHAnsi" w:hAnsiTheme="majorHAnsi"/>
                <w:b/>
                <w:color w:val="476166" w:themeColor="accent1"/>
                <w:sz w:val="28"/>
                <w:szCs w:val="28"/>
              </w:rPr>
              <w:t>Status Register (SR):</w:t>
            </w:r>
            <w:r w:rsidRPr="00730280">
              <w:rPr>
                <w:rFonts w:asciiTheme="majorHAnsi" w:hAnsiTheme="majorHAnsi"/>
                <w:bCs/>
                <w:color w:val="476166" w:themeColor="accent1"/>
                <w:sz w:val="28"/>
                <w:szCs w:val="28"/>
              </w:rPr>
              <w:t xml:space="preserve"> </w:t>
            </w:r>
          </w:p>
          <w:p w14:paraId="5B9A4F98" w14:textId="1E5A138B" w:rsidR="009B7F6D" w:rsidRPr="009B7F6D" w:rsidRDefault="009B7F6D" w:rsidP="009B7F6D">
            <w:pPr>
              <w:rPr>
                <w:rFonts w:asciiTheme="majorHAnsi" w:hAnsiTheme="majorHAnsi"/>
                <w:bCs/>
                <w:color w:val="476166" w:themeColor="accent1"/>
                <w:sz w:val="28"/>
                <w:szCs w:val="28"/>
              </w:rPr>
            </w:pPr>
            <w:r w:rsidRPr="009B7F6D">
              <w:rPr>
                <w:rFonts w:asciiTheme="majorHAnsi" w:hAnsiTheme="majorHAnsi"/>
                <w:bCs/>
                <w:color w:val="476166" w:themeColor="accent1"/>
                <w:sz w:val="28"/>
                <w:szCs w:val="28"/>
              </w:rPr>
              <w:t>Tracks flags such as Zero, Negative, Carry, and Overflow.</w:t>
            </w:r>
          </w:p>
          <w:p w14:paraId="49EC6810" w14:textId="0BB2058C" w:rsidR="009B7F6D" w:rsidRPr="00730280" w:rsidRDefault="009B7F6D" w:rsidP="009B7F6D">
            <w:pPr>
              <w:rPr>
                <w:rFonts w:asciiTheme="majorHAnsi" w:hAnsiTheme="majorHAnsi"/>
                <w:b/>
                <w:color w:val="476166" w:themeColor="accent1"/>
                <w:sz w:val="32"/>
                <w:szCs w:val="32"/>
                <w:u w:val="single"/>
              </w:rPr>
            </w:pPr>
            <w:r w:rsidRPr="00730280">
              <w:rPr>
                <w:rFonts w:asciiTheme="majorHAnsi" w:hAnsiTheme="majorHAnsi"/>
                <w:b/>
                <w:color w:val="476166" w:themeColor="accent1"/>
                <w:sz w:val="32"/>
                <w:szCs w:val="32"/>
                <w:u w:val="single"/>
              </w:rPr>
              <w:t>Status Register Working Example</w:t>
            </w:r>
            <w:r w:rsidR="00730280" w:rsidRPr="00730280">
              <w:rPr>
                <w:rFonts w:asciiTheme="majorHAnsi" w:hAnsiTheme="majorHAnsi"/>
                <w:b/>
                <w:color w:val="476166" w:themeColor="accent1"/>
                <w:sz w:val="32"/>
                <w:szCs w:val="32"/>
                <w:u w:val="single"/>
              </w:rPr>
              <w:t>:</w:t>
            </w:r>
          </w:p>
          <w:p w14:paraId="0D611298" w14:textId="77777777" w:rsidR="009B7F6D" w:rsidRPr="00730280" w:rsidRDefault="009B7F6D" w:rsidP="00730280">
            <w:pPr>
              <w:pStyle w:val="ListParagraph"/>
              <w:numPr>
                <w:ilvl w:val="0"/>
                <w:numId w:val="2"/>
              </w:numPr>
              <w:rPr>
                <w:rFonts w:asciiTheme="majorHAnsi" w:hAnsiTheme="majorHAnsi"/>
                <w:bCs/>
                <w:color w:val="476166" w:themeColor="accent1"/>
                <w:sz w:val="28"/>
                <w:szCs w:val="28"/>
              </w:rPr>
            </w:pPr>
            <w:r w:rsidRPr="00730280">
              <w:rPr>
                <w:rFonts w:asciiTheme="majorHAnsi" w:hAnsiTheme="majorHAnsi"/>
                <w:b/>
                <w:color w:val="476166" w:themeColor="accent1"/>
                <w:sz w:val="28"/>
                <w:szCs w:val="28"/>
              </w:rPr>
              <w:t>Instruction:</w:t>
            </w:r>
            <w:r w:rsidRPr="00730280">
              <w:rPr>
                <w:rFonts w:asciiTheme="majorHAnsi" w:hAnsiTheme="majorHAnsi"/>
                <w:bCs/>
                <w:color w:val="476166" w:themeColor="accent1"/>
                <w:sz w:val="28"/>
                <w:szCs w:val="28"/>
              </w:rPr>
              <w:t xml:space="preserve"> sub $t0, $t1, $t2</w:t>
            </w:r>
          </w:p>
          <w:p w14:paraId="60131075" w14:textId="77777777" w:rsidR="009B7F6D" w:rsidRPr="009B7F6D" w:rsidRDefault="009B7F6D" w:rsidP="009B7F6D">
            <w:pPr>
              <w:rPr>
                <w:rFonts w:asciiTheme="majorHAnsi" w:hAnsiTheme="majorHAnsi"/>
                <w:bCs/>
                <w:color w:val="476166" w:themeColor="accent1"/>
                <w:sz w:val="28"/>
                <w:szCs w:val="28"/>
              </w:rPr>
            </w:pPr>
            <w:r w:rsidRPr="009B7F6D">
              <w:rPr>
                <w:rFonts w:asciiTheme="majorHAnsi" w:hAnsiTheme="majorHAnsi"/>
                <w:bCs/>
                <w:color w:val="476166" w:themeColor="accent1"/>
                <w:sz w:val="28"/>
                <w:szCs w:val="28"/>
              </w:rPr>
              <w:t>Case 1: If $t1 == $t2, the Zero flag is set to 1.</w:t>
            </w:r>
          </w:p>
          <w:p w14:paraId="566B3E08" w14:textId="77777777" w:rsidR="009B7F6D" w:rsidRPr="009B7F6D" w:rsidRDefault="009B7F6D" w:rsidP="009B7F6D">
            <w:pPr>
              <w:rPr>
                <w:rFonts w:asciiTheme="majorHAnsi" w:hAnsiTheme="majorHAnsi"/>
                <w:bCs/>
                <w:color w:val="476166" w:themeColor="accent1"/>
                <w:sz w:val="28"/>
                <w:szCs w:val="28"/>
              </w:rPr>
            </w:pPr>
            <w:r w:rsidRPr="009B7F6D">
              <w:rPr>
                <w:rFonts w:asciiTheme="majorHAnsi" w:hAnsiTheme="majorHAnsi"/>
                <w:bCs/>
                <w:color w:val="476166" w:themeColor="accent1"/>
                <w:sz w:val="28"/>
                <w:szCs w:val="28"/>
              </w:rPr>
              <w:t>Case 2: If $t1 &lt; $t2, the Negative flag is set to 1.</w:t>
            </w:r>
          </w:p>
          <w:p w14:paraId="4A753D51" w14:textId="77777777" w:rsidR="00805965" w:rsidRDefault="009B7F6D" w:rsidP="009B7F6D">
            <w:pPr>
              <w:rPr>
                <w:rFonts w:asciiTheme="majorHAnsi" w:hAnsiTheme="majorHAnsi"/>
                <w:b/>
                <w:color w:val="476166" w:themeColor="accent1"/>
                <w:sz w:val="28"/>
                <w:szCs w:val="28"/>
              </w:rPr>
            </w:pPr>
            <w:r w:rsidRPr="009B7F6D">
              <w:rPr>
                <w:rFonts w:asciiTheme="majorHAnsi" w:hAnsiTheme="majorHAnsi"/>
                <w:bCs/>
                <w:color w:val="476166" w:themeColor="accent1"/>
                <w:sz w:val="28"/>
                <w:szCs w:val="28"/>
              </w:rPr>
              <w:t>Case 3: Overflow during operation sets the Overflow flag.</w:t>
            </w:r>
            <w:r w:rsidRPr="009B7F6D">
              <w:rPr>
                <w:rFonts w:asciiTheme="majorHAnsi" w:hAnsiTheme="majorHAnsi"/>
                <w:b/>
                <w:color w:val="476166" w:themeColor="accent1"/>
                <w:sz w:val="28"/>
                <w:szCs w:val="28"/>
              </w:rPr>
              <w:t xml:space="preserve"> </w:t>
            </w:r>
          </w:p>
          <w:p w14:paraId="1C2BB7CB" w14:textId="057A9365" w:rsidR="00730280" w:rsidRPr="00805965" w:rsidRDefault="00730280" w:rsidP="009B7F6D">
            <w:pPr>
              <w:rPr>
                <w:sz w:val="28"/>
                <w:szCs w:val="28"/>
              </w:rPr>
            </w:pPr>
          </w:p>
        </w:tc>
        <w:tc>
          <w:tcPr>
            <w:tcW w:w="1079" w:type="dxa"/>
          </w:tcPr>
          <w:p w14:paraId="5436B9C4" w14:textId="77777777" w:rsidR="00805965" w:rsidRPr="00805965" w:rsidRDefault="00805965" w:rsidP="00805965"/>
        </w:tc>
      </w:tr>
      <w:tr w:rsidR="00805965" w:rsidRPr="00805965" w14:paraId="7A5F2D0C" w14:textId="77777777" w:rsidTr="00D552FF">
        <w:trPr>
          <w:trHeight w:val="730"/>
        </w:trPr>
        <w:tc>
          <w:tcPr>
            <w:tcW w:w="1079" w:type="dxa"/>
          </w:tcPr>
          <w:p w14:paraId="4BE2DC99" w14:textId="77777777" w:rsidR="00805965" w:rsidRPr="00805965" w:rsidRDefault="00805965" w:rsidP="00805965"/>
        </w:tc>
        <w:tc>
          <w:tcPr>
            <w:tcW w:w="3956" w:type="dxa"/>
            <w:gridSpan w:val="3"/>
            <w:tcBorders>
              <w:top w:val="single" w:sz="18" w:space="0" w:color="476166" w:themeColor="accent1"/>
            </w:tcBorders>
          </w:tcPr>
          <w:p w14:paraId="5935AC14" w14:textId="63E734BD" w:rsidR="00805965" w:rsidRPr="00805965" w:rsidRDefault="00730280" w:rsidP="00805965">
            <w:pPr>
              <w:spacing w:before="240"/>
              <w:outlineLvl w:val="4"/>
              <w:rPr>
                <w:rFonts w:asciiTheme="majorHAnsi" w:hAnsiTheme="majorHAnsi"/>
                <w:b/>
                <w:color w:val="476166" w:themeColor="accent1"/>
                <w:sz w:val="32"/>
                <w:szCs w:val="32"/>
                <w:u w:val="single"/>
              </w:rPr>
            </w:pPr>
            <w:r>
              <w:rPr>
                <w:rFonts w:asciiTheme="majorHAnsi" w:hAnsiTheme="majorHAnsi"/>
                <w:b/>
                <w:color w:val="476166" w:themeColor="accent1"/>
                <w:sz w:val="32"/>
                <w:szCs w:val="32"/>
                <w:u w:val="single"/>
              </w:rPr>
              <w:t>Instruction Format:</w:t>
            </w:r>
          </w:p>
          <w:p w14:paraId="7B175494" w14:textId="77777777" w:rsidR="00805965" w:rsidRPr="00805965" w:rsidRDefault="00805965" w:rsidP="00805965"/>
        </w:tc>
        <w:tc>
          <w:tcPr>
            <w:tcW w:w="719" w:type="dxa"/>
            <w:tcBorders>
              <w:top w:val="single" w:sz="18" w:space="0" w:color="476166" w:themeColor="accent1"/>
            </w:tcBorders>
          </w:tcPr>
          <w:p w14:paraId="49149F63" w14:textId="77777777" w:rsidR="00805965" w:rsidRPr="00805965" w:rsidRDefault="00805965" w:rsidP="00805965"/>
        </w:tc>
        <w:tc>
          <w:tcPr>
            <w:tcW w:w="3957" w:type="dxa"/>
            <w:gridSpan w:val="3"/>
            <w:tcBorders>
              <w:top w:val="single" w:sz="18" w:space="0" w:color="476166" w:themeColor="accent1"/>
            </w:tcBorders>
          </w:tcPr>
          <w:p w14:paraId="373368EA" w14:textId="77777777" w:rsidR="00805965" w:rsidRPr="00805965" w:rsidRDefault="00805965" w:rsidP="00805965"/>
        </w:tc>
        <w:tc>
          <w:tcPr>
            <w:tcW w:w="1079" w:type="dxa"/>
          </w:tcPr>
          <w:p w14:paraId="4A4CAB94" w14:textId="77777777" w:rsidR="00805965" w:rsidRPr="00805965" w:rsidRDefault="00805965" w:rsidP="00805965"/>
        </w:tc>
      </w:tr>
      <w:tr w:rsidR="009B7F6D" w:rsidRPr="00805965" w14:paraId="59FB4AAA" w14:textId="77777777" w:rsidTr="009B5249">
        <w:trPr>
          <w:trHeight w:val="3990"/>
        </w:trPr>
        <w:tc>
          <w:tcPr>
            <w:tcW w:w="1079" w:type="dxa"/>
          </w:tcPr>
          <w:p w14:paraId="30500EDC" w14:textId="77777777" w:rsidR="009B7F6D" w:rsidRPr="00805965" w:rsidRDefault="009B7F6D" w:rsidP="00805965"/>
        </w:tc>
        <w:tc>
          <w:tcPr>
            <w:tcW w:w="8632" w:type="dxa"/>
            <w:gridSpan w:val="7"/>
          </w:tcPr>
          <w:p w14:paraId="6C42DB9F" w14:textId="77777777" w:rsidR="00730280" w:rsidRPr="00730280" w:rsidRDefault="00730280" w:rsidP="00730280">
            <w:pPr>
              <w:rPr>
                <w:sz w:val="28"/>
                <w:szCs w:val="28"/>
              </w:rPr>
            </w:pPr>
            <w:r w:rsidRPr="00730280">
              <w:rPr>
                <w:sz w:val="28"/>
                <w:szCs w:val="28"/>
              </w:rPr>
              <w:t>The processor supports three types of instruction formats, derived from the MIPS instruction set:</w:t>
            </w:r>
          </w:p>
          <w:p w14:paraId="5BF0606A" w14:textId="77777777" w:rsidR="00730280" w:rsidRPr="00730280" w:rsidRDefault="00730280" w:rsidP="00730280">
            <w:pPr>
              <w:jc w:val="center"/>
              <w:rPr>
                <w:sz w:val="28"/>
                <w:szCs w:val="28"/>
              </w:rPr>
            </w:pPr>
          </w:p>
          <w:p w14:paraId="2FAFB3E0" w14:textId="2DE72654" w:rsidR="00730280" w:rsidRPr="00730280" w:rsidRDefault="00730280" w:rsidP="00730280">
            <w:pPr>
              <w:jc w:val="center"/>
              <w:rPr>
                <w:b/>
                <w:bCs/>
                <w:sz w:val="28"/>
                <w:szCs w:val="28"/>
              </w:rPr>
            </w:pPr>
            <w:r w:rsidRPr="00730280">
              <w:rPr>
                <w:b/>
                <w:bCs/>
                <w:sz w:val="28"/>
                <w:szCs w:val="28"/>
              </w:rPr>
              <w:t>Instruction Types</w:t>
            </w:r>
            <w:r>
              <w:rPr>
                <w:b/>
                <w:bCs/>
                <w:sz w:val="28"/>
                <w:szCs w:val="28"/>
              </w:rPr>
              <w:t>:</w:t>
            </w:r>
          </w:p>
          <w:p w14:paraId="02946B66" w14:textId="77777777" w:rsidR="00730280" w:rsidRPr="00730280" w:rsidRDefault="00730280" w:rsidP="00730280">
            <w:pPr>
              <w:rPr>
                <w:b/>
                <w:bCs/>
                <w:sz w:val="28"/>
                <w:szCs w:val="28"/>
              </w:rPr>
            </w:pPr>
            <w:r w:rsidRPr="00730280">
              <w:rPr>
                <w:b/>
                <w:bCs/>
                <w:sz w:val="28"/>
                <w:szCs w:val="28"/>
              </w:rPr>
              <w:t>Register Type (R):</w:t>
            </w:r>
          </w:p>
          <w:p w14:paraId="12E8E56D" w14:textId="77777777" w:rsidR="00730280" w:rsidRPr="00730280" w:rsidRDefault="00730280" w:rsidP="00730280">
            <w:pPr>
              <w:jc w:val="center"/>
              <w:rPr>
                <w:sz w:val="28"/>
                <w:szCs w:val="28"/>
              </w:rPr>
            </w:pPr>
            <w:r w:rsidRPr="00730280">
              <w:rPr>
                <w:sz w:val="28"/>
                <w:szCs w:val="28"/>
              </w:rPr>
              <w:t>Format: Opcode | Rd | Rs | Rt | Shamt</w:t>
            </w:r>
          </w:p>
          <w:p w14:paraId="0BB63103" w14:textId="77777777" w:rsidR="00730280" w:rsidRPr="00730280" w:rsidRDefault="00730280" w:rsidP="00730280">
            <w:pPr>
              <w:jc w:val="center"/>
              <w:rPr>
                <w:sz w:val="28"/>
                <w:szCs w:val="28"/>
              </w:rPr>
            </w:pPr>
            <w:r w:rsidRPr="00730280">
              <w:rPr>
                <w:sz w:val="28"/>
                <w:szCs w:val="28"/>
              </w:rPr>
              <w:t>Example: add Rd, Rs, Rt</w:t>
            </w:r>
          </w:p>
          <w:p w14:paraId="67830339" w14:textId="77777777" w:rsidR="00730280" w:rsidRPr="00730280" w:rsidRDefault="00730280" w:rsidP="00730280">
            <w:pPr>
              <w:rPr>
                <w:b/>
                <w:bCs/>
                <w:sz w:val="28"/>
                <w:szCs w:val="28"/>
              </w:rPr>
            </w:pPr>
            <w:r w:rsidRPr="00730280">
              <w:rPr>
                <w:b/>
                <w:bCs/>
                <w:sz w:val="28"/>
                <w:szCs w:val="28"/>
              </w:rPr>
              <w:t>Immediate Type (I):</w:t>
            </w:r>
          </w:p>
          <w:p w14:paraId="281F9852" w14:textId="77777777" w:rsidR="00730280" w:rsidRPr="00730280" w:rsidRDefault="00730280" w:rsidP="00730280">
            <w:pPr>
              <w:jc w:val="center"/>
              <w:rPr>
                <w:sz w:val="28"/>
                <w:szCs w:val="28"/>
              </w:rPr>
            </w:pPr>
            <w:r w:rsidRPr="00730280">
              <w:rPr>
                <w:sz w:val="28"/>
                <w:szCs w:val="28"/>
              </w:rPr>
              <w:t>Format: Opcode | Rd | Rs | Immediate</w:t>
            </w:r>
          </w:p>
          <w:p w14:paraId="5F2349DE" w14:textId="77777777" w:rsidR="00730280" w:rsidRPr="00730280" w:rsidRDefault="00730280" w:rsidP="00730280">
            <w:pPr>
              <w:jc w:val="center"/>
              <w:rPr>
                <w:sz w:val="28"/>
                <w:szCs w:val="28"/>
              </w:rPr>
            </w:pPr>
            <w:r w:rsidRPr="00730280">
              <w:rPr>
                <w:sz w:val="28"/>
                <w:szCs w:val="28"/>
              </w:rPr>
              <w:t>Example: addi Rd, Rs, Constant</w:t>
            </w:r>
          </w:p>
          <w:p w14:paraId="67D5BFCF" w14:textId="77777777" w:rsidR="00730280" w:rsidRPr="00730280" w:rsidRDefault="00730280" w:rsidP="00730280">
            <w:pPr>
              <w:rPr>
                <w:b/>
                <w:bCs/>
                <w:sz w:val="28"/>
                <w:szCs w:val="28"/>
              </w:rPr>
            </w:pPr>
            <w:r w:rsidRPr="00730280">
              <w:rPr>
                <w:b/>
                <w:bCs/>
                <w:sz w:val="28"/>
                <w:szCs w:val="28"/>
              </w:rPr>
              <w:t>Jump Type (J):</w:t>
            </w:r>
          </w:p>
          <w:p w14:paraId="0E2C5333" w14:textId="77777777" w:rsidR="00730280" w:rsidRPr="00730280" w:rsidRDefault="00730280" w:rsidP="00730280">
            <w:pPr>
              <w:jc w:val="center"/>
              <w:rPr>
                <w:sz w:val="28"/>
                <w:szCs w:val="28"/>
              </w:rPr>
            </w:pPr>
            <w:r w:rsidRPr="00730280">
              <w:rPr>
                <w:sz w:val="28"/>
                <w:szCs w:val="28"/>
              </w:rPr>
              <w:t>Format: Opcode | Address</w:t>
            </w:r>
          </w:p>
          <w:p w14:paraId="337389FA" w14:textId="55808DB0" w:rsidR="009B7F6D" w:rsidRPr="00805965" w:rsidRDefault="00730280" w:rsidP="00730280">
            <w:pPr>
              <w:jc w:val="center"/>
              <w:rPr>
                <w:sz w:val="28"/>
                <w:szCs w:val="28"/>
              </w:rPr>
            </w:pPr>
            <w:r w:rsidRPr="00730280">
              <w:rPr>
                <w:sz w:val="28"/>
                <w:szCs w:val="28"/>
              </w:rPr>
              <w:t>Example: j Address</w:t>
            </w:r>
          </w:p>
        </w:tc>
        <w:tc>
          <w:tcPr>
            <w:tcW w:w="1079" w:type="dxa"/>
          </w:tcPr>
          <w:p w14:paraId="72810074" w14:textId="77777777" w:rsidR="009B7F6D" w:rsidRPr="00805965" w:rsidRDefault="009B7F6D" w:rsidP="00805965"/>
        </w:tc>
      </w:tr>
    </w:tbl>
    <w:tbl>
      <w:tblPr>
        <w:tblpPr w:leftFromText="180" w:rightFromText="180" w:vertAnchor="text" w:horzAnchor="margin" w:tblpXSpec="center" w:tblpY="22"/>
        <w:tblW w:w="0" w:type="auto"/>
        <w:tblCellMar>
          <w:left w:w="0" w:type="dxa"/>
          <w:right w:w="0" w:type="dxa"/>
        </w:tblCellMar>
        <w:tblLook w:val="0600" w:firstRow="0" w:lastRow="0" w:firstColumn="0" w:lastColumn="0" w:noHBand="1" w:noVBand="1"/>
      </w:tblPr>
      <w:tblGrid>
        <w:gridCol w:w="5395"/>
        <w:gridCol w:w="3237"/>
      </w:tblGrid>
      <w:tr w:rsidR="00852051" w:rsidRPr="00730280" w14:paraId="094A3492" w14:textId="77777777" w:rsidTr="00852051">
        <w:tc>
          <w:tcPr>
            <w:tcW w:w="5395" w:type="dxa"/>
          </w:tcPr>
          <w:p w14:paraId="5C3B8FFA" w14:textId="4AE92B68" w:rsidR="00852051" w:rsidRPr="00730280" w:rsidRDefault="00852051" w:rsidP="00852051">
            <w:pPr>
              <w:tabs>
                <w:tab w:val="center" w:pos="4680"/>
                <w:tab w:val="right" w:pos="9360"/>
              </w:tabs>
              <w:rPr>
                <w:rFonts w:asciiTheme="majorHAnsi" w:hAnsiTheme="majorHAnsi"/>
                <w:b/>
                <w:color w:val="476166" w:themeColor="accent1"/>
              </w:rPr>
            </w:pPr>
          </w:p>
        </w:tc>
        <w:tc>
          <w:tcPr>
            <w:tcW w:w="3237" w:type="dxa"/>
          </w:tcPr>
          <w:p w14:paraId="740F4801" w14:textId="160EA553" w:rsidR="00852051" w:rsidRPr="00730280" w:rsidRDefault="00852051" w:rsidP="00852051">
            <w:pPr>
              <w:tabs>
                <w:tab w:val="center" w:pos="4680"/>
                <w:tab w:val="right" w:pos="9360"/>
              </w:tabs>
              <w:jc w:val="right"/>
              <w:rPr>
                <w:rFonts w:asciiTheme="majorHAnsi" w:hAnsiTheme="majorHAnsi"/>
                <w:b/>
                <w:color w:val="476166" w:themeColor="accent1"/>
              </w:rPr>
            </w:pPr>
          </w:p>
        </w:tc>
      </w:tr>
    </w:tbl>
    <w:p w14:paraId="37AFAC15" w14:textId="696962AA" w:rsidR="00805965" w:rsidRDefault="00805965"/>
    <w:p w14:paraId="0AFB0713" w14:textId="0073C02E" w:rsidR="00805965" w:rsidRDefault="00805965"/>
    <w:tbl>
      <w:tblPr>
        <w:tblpPr w:leftFromText="180" w:rightFromText="180" w:vertAnchor="text" w:tblpY="1"/>
        <w:tblOverlap w:val="neve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730280" w:rsidRPr="00730280" w14:paraId="2A342D78" w14:textId="77777777" w:rsidTr="00804206">
        <w:trPr>
          <w:trHeight w:val="154"/>
        </w:trPr>
        <w:tc>
          <w:tcPr>
            <w:tcW w:w="2158" w:type="dxa"/>
            <w:gridSpan w:val="2"/>
          </w:tcPr>
          <w:p w14:paraId="2638D780" w14:textId="7D986F1C" w:rsidR="00730280" w:rsidRPr="00730280" w:rsidRDefault="00804206" w:rsidP="00804206">
            <w:r>
              <w:lastRenderedPageBreak/>
              <w:tab/>
            </w:r>
          </w:p>
        </w:tc>
        <w:tc>
          <w:tcPr>
            <w:tcW w:w="2158" w:type="dxa"/>
            <w:tcBorders>
              <w:bottom w:val="single" w:sz="18" w:space="0" w:color="476166" w:themeColor="accent1"/>
            </w:tcBorders>
          </w:tcPr>
          <w:p w14:paraId="6DB01D31" w14:textId="77777777" w:rsidR="00730280" w:rsidRPr="00730280" w:rsidRDefault="00730280" w:rsidP="00804206"/>
        </w:tc>
        <w:tc>
          <w:tcPr>
            <w:tcW w:w="2158" w:type="dxa"/>
            <w:tcBorders>
              <w:bottom w:val="single" w:sz="18" w:space="0" w:color="476166" w:themeColor="accent1"/>
            </w:tcBorders>
          </w:tcPr>
          <w:p w14:paraId="185CDCE3" w14:textId="77777777" w:rsidR="00730280" w:rsidRPr="00730280" w:rsidRDefault="00730280" w:rsidP="00804206"/>
        </w:tc>
        <w:tc>
          <w:tcPr>
            <w:tcW w:w="2158" w:type="dxa"/>
            <w:tcBorders>
              <w:bottom w:val="single" w:sz="18" w:space="0" w:color="476166" w:themeColor="accent1"/>
            </w:tcBorders>
          </w:tcPr>
          <w:p w14:paraId="3D929C26" w14:textId="77777777" w:rsidR="00730280" w:rsidRPr="00730280" w:rsidRDefault="00730280" w:rsidP="00804206"/>
        </w:tc>
        <w:tc>
          <w:tcPr>
            <w:tcW w:w="2158" w:type="dxa"/>
            <w:gridSpan w:val="2"/>
          </w:tcPr>
          <w:p w14:paraId="3C7D33AC" w14:textId="77777777" w:rsidR="00730280" w:rsidRPr="00730280" w:rsidRDefault="00730280" w:rsidP="00804206"/>
        </w:tc>
      </w:tr>
      <w:tr w:rsidR="00730280" w:rsidRPr="00730280" w14:paraId="0C1FCAB8" w14:textId="77777777" w:rsidTr="00804206">
        <w:trPr>
          <w:trHeight w:val="800"/>
        </w:trPr>
        <w:tc>
          <w:tcPr>
            <w:tcW w:w="2158" w:type="dxa"/>
            <w:gridSpan w:val="2"/>
            <w:tcBorders>
              <w:right w:val="single" w:sz="18" w:space="0" w:color="476166" w:themeColor="accent1"/>
            </w:tcBorders>
          </w:tcPr>
          <w:p w14:paraId="2EC12239" w14:textId="77777777" w:rsidR="00730280" w:rsidRPr="00730280" w:rsidRDefault="00730280" w:rsidP="00804206"/>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24A9F14" w14:textId="7E0D812D" w:rsidR="00730280" w:rsidRPr="00730280" w:rsidRDefault="00730280" w:rsidP="00804206">
            <w:pPr>
              <w:jc w:val="center"/>
              <w:outlineLvl w:val="3"/>
              <w:rPr>
                <w:rFonts w:asciiTheme="majorHAnsi" w:hAnsiTheme="majorHAnsi"/>
                <w:b/>
                <w:color w:val="476166" w:themeColor="accent1"/>
                <w:sz w:val="28"/>
                <w:szCs w:val="28"/>
              </w:rPr>
            </w:pPr>
            <w:r>
              <w:rPr>
                <w:rFonts w:asciiTheme="majorHAnsi" w:hAnsiTheme="majorHAnsi"/>
                <w:b/>
                <w:color w:val="476166" w:themeColor="accent1"/>
                <w:sz w:val="40"/>
                <w:szCs w:val="40"/>
              </w:rPr>
              <w:t>IMPLEMENTATION</w:t>
            </w:r>
          </w:p>
        </w:tc>
        <w:tc>
          <w:tcPr>
            <w:tcW w:w="2158" w:type="dxa"/>
            <w:gridSpan w:val="2"/>
            <w:tcBorders>
              <w:left w:val="single" w:sz="18" w:space="0" w:color="476166" w:themeColor="accent1"/>
            </w:tcBorders>
          </w:tcPr>
          <w:p w14:paraId="43C588D9" w14:textId="77777777" w:rsidR="00730280" w:rsidRPr="00730280" w:rsidRDefault="00730280" w:rsidP="00804206"/>
        </w:tc>
      </w:tr>
      <w:tr w:rsidR="00730280" w:rsidRPr="00730280" w14:paraId="6A15B762" w14:textId="77777777" w:rsidTr="00804206">
        <w:tc>
          <w:tcPr>
            <w:tcW w:w="2158" w:type="dxa"/>
            <w:gridSpan w:val="2"/>
          </w:tcPr>
          <w:p w14:paraId="3AB0BF2C" w14:textId="77777777" w:rsidR="00730280" w:rsidRPr="00730280" w:rsidRDefault="00730280" w:rsidP="00804206"/>
        </w:tc>
        <w:tc>
          <w:tcPr>
            <w:tcW w:w="2158" w:type="dxa"/>
            <w:tcBorders>
              <w:top w:val="single" w:sz="18" w:space="0" w:color="476166" w:themeColor="accent1"/>
            </w:tcBorders>
          </w:tcPr>
          <w:p w14:paraId="29A2DC05" w14:textId="77777777" w:rsidR="00730280" w:rsidRPr="00730280" w:rsidRDefault="00730280" w:rsidP="00804206"/>
        </w:tc>
        <w:tc>
          <w:tcPr>
            <w:tcW w:w="2158" w:type="dxa"/>
            <w:tcBorders>
              <w:top w:val="single" w:sz="18" w:space="0" w:color="476166" w:themeColor="accent1"/>
            </w:tcBorders>
          </w:tcPr>
          <w:p w14:paraId="67DF67E8" w14:textId="77777777" w:rsidR="00730280" w:rsidRPr="00730280" w:rsidRDefault="00730280" w:rsidP="00804206"/>
        </w:tc>
        <w:tc>
          <w:tcPr>
            <w:tcW w:w="2158" w:type="dxa"/>
            <w:tcBorders>
              <w:top w:val="single" w:sz="18" w:space="0" w:color="476166" w:themeColor="accent1"/>
            </w:tcBorders>
          </w:tcPr>
          <w:p w14:paraId="00A2230D" w14:textId="77777777" w:rsidR="00730280" w:rsidRPr="00730280" w:rsidRDefault="00730280" w:rsidP="00804206"/>
        </w:tc>
        <w:tc>
          <w:tcPr>
            <w:tcW w:w="2158" w:type="dxa"/>
            <w:gridSpan w:val="2"/>
          </w:tcPr>
          <w:p w14:paraId="67274F2F" w14:textId="77777777" w:rsidR="00730280" w:rsidRPr="00730280" w:rsidRDefault="00730280" w:rsidP="00804206"/>
        </w:tc>
      </w:tr>
      <w:tr w:rsidR="00730280" w:rsidRPr="00730280" w14:paraId="0306BCEB" w14:textId="77777777" w:rsidTr="00804206">
        <w:trPr>
          <w:trHeight w:val="4546"/>
        </w:trPr>
        <w:tc>
          <w:tcPr>
            <w:tcW w:w="1079" w:type="dxa"/>
          </w:tcPr>
          <w:p w14:paraId="5E2912D3" w14:textId="77777777" w:rsidR="00730280" w:rsidRPr="00730280" w:rsidRDefault="00730280" w:rsidP="00804206"/>
        </w:tc>
        <w:tc>
          <w:tcPr>
            <w:tcW w:w="8632" w:type="dxa"/>
            <w:gridSpan w:val="5"/>
            <w:tcBorders>
              <w:top w:val="single" w:sz="18" w:space="0" w:color="476166" w:themeColor="accent1"/>
              <w:bottom w:val="single" w:sz="18" w:space="0" w:color="476166" w:themeColor="accent1"/>
            </w:tcBorders>
          </w:tcPr>
          <w:p w14:paraId="205A4359" w14:textId="77777777" w:rsidR="00852051" w:rsidRDefault="00852051" w:rsidP="00804206">
            <w:pPr>
              <w:rPr>
                <w:rFonts w:asciiTheme="majorHAnsi" w:hAnsiTheme="majorHAnsi"/>
                <w:b/>
                <w:color w:val="476166" w:themeColor="accent1"/>
                <w:sz w:val="28"/>
                <w:szCs w:val="28"/>
              </w:rPr>
            </w:pPr>
          </w:p>
          <w:p w14:paraId="459DE46A" w14:textId="77777777" w:rsidR="00852051" w:rsidRPr="00852051" w:rsidRDefault="00852051" w:rsidP="00804206">
            <w:pPr>
              <w:jc w:val="center"/>
              <w:rPr>
                <w:rFonts w:asciiTheme="majorHAnsi" w:hAnsiTheme="majorHAnsi"/>
                <w:b/>
                <w:color w:val="476166" w:themeColor="accent1"/>
                <w:sz w:val="36"/>
                <w:szCs w:val="36"/>
              </w:rPr>
            </w:pPr>
            <w:r w:rsidRPr="00852051">
              <w:rPr>
                <w:rFonts w:asciiTheme="majorHAnsi" w:hAnsiTheme="majorHAnsi"/>
                <w:b/>
                <w:color w:val="476166" w:themeColor="accent1"/>
                <w:sz w:val="36"/>
                <w:szCs w:val="36"/>
              </w:rPr>
              <w:t>Verilog Modules</w:t>
            </w:r>
          </w:p>
          <w:p w14:paraId="55509BBC" w14:textId="77777777" w:rsidR="00852051" w:rsidRPr="00852051" w:rsidRDefault="00852051" w:rsidP="00804206">
            <w:pPr>
              <w:rPr>
                <w:rFonts w:asciiTheme="majorHAnsi" w:hAnsiTheme="majorHAnsi"/>
                <w:b/>
                <w:color w:val="476166" w:themeColor="accent1"/>
                <w:sz w:val="28"/>
                <w:szCs w:val="28"/>
              </w:rPr>
            </w:pPr>
            <w:r w:rsidRPr="00852051">
              <w:rPr>
                <w:rFonts w:asciiTheme="majorHAnsi" w:hAnsiTheme="majorHAnsi"/>
                <w:b/>
                <w:color w:val="476166" w:themeColor="accent1"/>
                <w:sz w:val="28"/>
                <w:szCs w:val="28"/>
              </w:rPr>
              <w:t>The processor design is divided into modular components, each implemented in Verilog HDL for functionality and clarity.</w:t>
            </w:r>
          </w:p>
          <w:p w14:paraId="10736459" w14:textId="77777777" w:rsidR="00852051" w:rsidRPr="00852051" w:rsidRDefault="00852051" w:rsidP="00804206">
            <w:pPr>
              <w:rPr>
                <w:rFonts w:asciiTheme="majorHAnsi" w:hAnsiTheme="majorHAnsi"/>
                <w:b/>
                <w:color w:val="476166" w:themeColor="accent1"/>
                <w:sz w:val="32"/>
                <w:szCs w:val="32"/>
              </w:rPr>
            </w:pPr>
          </w:p>
          <w:p w14:paraId="35DD7722" w14:textId="67C80EE7" w:rsidR="00852051" w:rsidRPr="00852051" w:rsidRDefault="00852051" w:rsidP="00804206">
            <w:pPr>
              <w:jc w:val="center"/>
              <w:rPr>
                <w:rFonts w:asciiTheme="majorHAnsi" w:hAnsiTheme="majorHAnsi"/>
                <w:b/>
                <w:color w:val="476166" w:themeColor="accent1"/>
                <w:sz w:val="28"/>
                <w:szCs w:val="28"/>
              </w:rPr>
            </w:pPr>
            <w:r w:rsidRPr="00852051">
              <w:rPr>
                <w:rFonts w:asciiTheme="majorHAnsi" w:hAnsiTheme="majorHAnsi"/>
                <w:b/>
                <w:color w:val="476166" w:themeColor="accent1"/>
                <w:sz w:val="32"/>
                <w:szCs w:val="32"/>
              </w:rPr>
              <w:t>Instruction Memory</w:t>
            </w:r>
          </w:p>
          <w:p w14:paraId="0C30342A" w14:textId="77777777" w:rsidR="00852051" w:rsidRPr="00852051" w:rsidRDefault="00852051" w:rsidP="00804206">
            <w:pPr>
              <w:rPr>
                <w:rFonts w:asciiTheme="majorHAnsi" w:hAnsiTheme="majorHAnsi"/>
                <w:bCs/>
                <w:color w:val="476166" w:themeColor="accent1"/>
                <w:sz w:val="28"/>
                <w:szCs w:val="28"/>
              </w:rPr>
            </w:pPr>
            <w:r w:rsidRPr="00852051">
              <w:rPr>
                <w:rFonts w:asciiTheme="majorHAnsi" w:hAnsiTheme="majorHAnsi"/>
                <w:b/>
                <w:color w:val="476166" w:themeColor="accent1"/>
                <w:sz w:val="28"/>
                <w:szCs w:val="28"/>
              </w:rPr>
              <w:t>Purpose</w:t>
            </w:r>
            <w:r w:rsidRPr="00852051">
              <w:rPr>
                <w:rFonts w:asciiTheme="majorHAnsi" w:hAnsiTheme="majorHAnsi"/>
                <w:bCs/>
                <w:color w:val="476166" w:themeColor="accent1"/>
                <w:sz w:val="28"/>
                <w:szCs w:val="28"/>
              </w:rPr>
              <w:t>: Stores the program's instructions in a Read-Only Memory (ROM) format.</w:t>
            </w:r>
          </w:p>
          <w:p w14:paraId="304DD672" w14:textId="77777777" w:rsidR="00852051" w:rsidRPr="00852051" w:rsidRDefault="00852051" w:rsidP="00804206">
            <w:pPr>
              <w:rPr>
                <w:rFonts w:asciiTheme="majorHAnsi" w:hAnsiTheme="majorHAnsi"/>
                <w:b/>
                <w:color w:val="476166" w:themeColor="accent1"/>
                <w:sz w:val="28"/>
                <w:szCs w:val="28"/>
              </w:rPr>
            </w:pPr>
            <w:r w:rsidRPr="00852051">
              <w:rPr>
                <w:rFonts w:asciiTheme="majorHAnsi" w:hAnsiTheme="majorHAnsi"/>
                <w:b/>
                <w:color w:val="476166" w:themeColor="accent1"/>
                <w:sz w:val="28"/>
                <w:szCs w:val="28"/>
              </w:rPr>
              <w:t>Implementation:</w:t>
            </w:r>
          </w:p>
          <w:p w14:paraId="3528AD2E" w14:textId="77777777" w:rsidR="00852051" w:rsidRPr="00852051" w:rsidRDefault="00852051" w:rsidP="00804206">
            <w:pPr>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The ROM is initialized with pre-defined instructions.</w:t>
            </w:r>
          </w:p>
          <w:p w14:paraId="74888869" w14:textId="77777777" w:rsidR="00852051" w:rsidRPr="00852051" w:rsidRDefault="00852051" w:rsidP="00804206">
            <w:pPr>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The Program Counter (PC) fetches instructions sequentially from the ROM.</w:t>
            </w:r>
          </w:p>
          <w:p w14:paraId="52F7F41A" w14:textId="77777777" w:rsidR="00852051" w:rsidRDefault="00852051" w:rsidP="00804206">
            <w:pPr>
              <w:rPr>
                <w:rFonts w:asciiTheme="majorHAnsi" w:hAnsiTheme="majorHAnsi"/>
                <w:bCs/>
                <w:color w:val="476166" w:themeColor="accent1"/>
                <w:sz w:val="28"/>
                <w:szCs w:val="28"/>
              </w:rPr>
            </w:pPr>
            <w:r w:rsidRPr="00852051">
              <w:rPr>
                <w:rFonts w:asciiTheme="majorHAnsi" w:hAnsiTheme="majorHAnsi"/>
                <w:b/>
                <w:color w:val="476166" w:themeColor="accent1"/>
                <w:sz w:val="28"/>
                <w:szCs w:val="28"/>
              </w:rPr>
              <w:t>Example Functionality:</w:t>
            </w:r>
            <w:r w:rsidRPr="00852051">
              <w:rPr>
                <w:rFonts w:asciiTheme="majorHAnsi" w:hAnsiTheme="majorHAnsi"/>
                <w:bCs/>
                <w:color w:val="476166" w:themeColor="accent1"/>
                <w:sz w:val="28"/>
                <w:szCs w:val="28"/>
              </w:rPr>
              <w:t xml:space="preserve"> </w:t>
            </w:r>
          </w:p>
          <w:p w14:paraId="34E62805" w14:textId="134ED96D" w:rsidR="00852051" w:rsidRPr="00852051" w:rsidRDefault="00852051" w:rsidP="00804206">
            <w:pPr>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When the PC points to a specific address, the corresponding instruction is fetched and sent to the control unit for decoding.</w:t>
            </w:r>
          </w:p>
          <w:p w14:paraId="7C9A15AA" w14:textId="74010FCD" w:rsidR="00852051" w:rsidRPr="00852051" w:rsidRDefault="00852051" w:rsidP="00804206">
            <w:pPr>
              <w:jc w:val="center"/>
              <w:rPr>
                <w:rFonts w:asciiTheme="majorHAnsi" w:hAnsiTheme="majorHAnsi"/>
                <w:b/>
                <w:color w:val="476166" w:themeColor="accent1"/>
                <w:sz w:val="32"/>
                <w:szCs w:val="32"/>
              </w:rPr>
            </w:pPr>
            <w:r w:rsidRPr="00852051">
              <w:rPr>
                <w:rFonts w:asciiTheme="majorHAnsi" w:hAnsiTheme="majorHAnsi"/>
                <w:b/>
                <w:color w:val="476166" w:themeColor="accent1"/>
                <w:sz w:val="32"/>
                <w:szCs w:val="32"/>
              </w:rPr>
              <w:t>Data Memory</w:t>
            </w:r>
          </w:p>
          <w:p w14:paraId="2D708CA6" w14:textId="77777777" w:rsidR="00852051" w:rsidRDefault="00852051" w:rsidP="00804206">
            <w:pPr>
              <w:rPr>
                <w:rFonts w:asciiTheme="majorHAnsi" w:hAnsiTheme="majorHAnsi"/>
                <w:bCs/>
                <w:color w:val="476166" w:themeColor="accent1"/>
                <w:sz w:val="28"/>
                <w:szCs w:val="28"/>
              </w:rPr>
            </w:pPr>
            <w:r w:rsidRPr="00852051">
              <w:rPr>
                <w:rFonts w:asciiTheme="majorHAnsi" w:hAnsiTheme="majorHAnsi"/>
                <w:b/>
                <w:color w:val="476166" w:themeColor="accent1"/>
                <w:sz w:val="28"/>
                <w:szCs w:val="28"/>
              </w:rPr>
              <w:t>Purpose:</w:t>
            </w:r>
            <w:r w:rsidRPr="00852051">
              <w:rPr>
                <w:rFonts w:asciiTheme="majorHAnsi" w:hAnsiTheme="majorHAnsi"/>
                <w:bCs/>
                <w:color w:val="476166" w:themeColor="accent1"/>
                <w:sz w:val="28"/>
                <w:szCs w:val="28"/>
              </w:rPr>
              <w:t xml:space="preserve"> </w:t>
            </w:r>
          </w:p>
          <w:p w14:paraId="3E3E1065" w14:textId="0D5C6A8E" w:rsidR="00852051" w:rsidRPr="00852051" w:rsidRDefault="00852051" w:rsidP="00804206">
            <w:pPr>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Acts as a Read-Write memory, storing and retrieving data used during program execution.</w:t>
            </w:r>
          </w:p>
          <w:p w14:paraId="6E07D36C" w14:textId="77777777" w:rsidR="00852051" w:rsidRPr="00852051" w:rsidRDefault="00852051" w:rsidP="00804206">
            <w:pPr>
              <w:rPr>
                <w:rFonts w:asciiTheme="majorHAnsi" w:hAnsiTheme="majorHAnsi"/>
                <w:b/>
                <w:color w:val="476166" w:themeColor="accent1"/>
                <w:sz w:val="28"/>
                <w:szCs w:val="28"/>
              </w:rPr>
            </w:pPr>
            <w:r w:rsidRPr="00852051">
              <w:rPr>
                <w:rFonts w:asciiTheme="majorHAnsi" w:hAnsiTheme="majorHAnsi"/>
                <w:b/>
                <w:color w:val="476166" w:themeColor="accent1"/>
                <w:sz w:val="28"/>
                <w:szCs w:val="28"/>
              </w:rPr>
              <w:t>Implementation:</w:t>
            </w:r>
          </w:p>
          <w:p w14:paraId="3D46C32E" w14:textId="77777777" w:rsidR="00852051" w:rsidRPr="00852051" w:rsidRDefault="00852051" w:rsidP="00804206">
            <w:pPr>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Contains multiple memory locations (16-bit wide) for storing intermediate or final results.</w:t>
            </w:r>
          </w:p>
          <w:p w14:paraId="5EBA99BF" w14:textId="77777777" w:rsidR="00852051" w:rsidRPr="00852051" w:rsidRDefault="00852051" w:rsidP="00804206">
            <w:pPr>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Data is accessed using memory addresses provided by instructions like lw (load word) and sw (store word).</w:t>
            </w:r>
          </w:p>
          <w:p w14:paraId="6E4DD95B" w14:textId="77777777" w:rsidR="00852051" w:rsidRDefault="00852051" w:rsidP="00804206">
            <w:pPr>
              <w:rPr>
                <w:rFonts w:asciiTheme="majorHAnsi" w:hAnsiTheme="majorHAnsi"/>
                <w:b/>
                <w:color w:val="476166" w:themeColor="accent1"/>
                <w:sz w:val="28"/>
                <w:szCs w:val="28"/>
              </w:rPr>
            </w:pPr>
            <w:r w:rsidRPr="00852051">
              <w:rPr>
                <w:rFonts w:asciiTheme="majorHAnsi" w:hAnsiTheme="majorHAnsi"/>
                <w:b/>
                <w:color w:val="476166" w:themeColor="accent1"/>
                <w:sz w:val="28"/>
                <w:szCs w:val="28"/>
              </w:rPr>
              <w:t>Example Functionality:</w:t>
            </w:r>
          </w:p>
          <w:p w14:paraId="0C90DAB6" w14:textId="082AD584" w:rsidR="00730280" w:rsidRPr="00852051" w:rsidRDefault="00852051" w:rsidP="00804206">
            <w:pPr>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 xml:space="preserve"> For the instruction lw $Rd, offset($Rs), the memory address is calculated using $Rs + offset, and the value at that memory address is loaded into $Rd.</w:t>
            </w:r>
          </w:p>
          <w:p w14:paraId="5F20974D" w14:textId="77777777" w:rsidR="00852051" w:rsidRPr="00852051" w:rsidRDefault="00852051" w:rsidP="00804206">
            <w:pPr>
              <w:rPr>
                <w:rFonts w:asciiTheme="majorHAnsi" w:hAnsiTheme="majorHAnsi"/>
                <w:bCs/>
                <w:color w:val="476166" w:themeColor="accent1"/>
                <w:sz w:val="28"/>
                <w:szCs w:val="28"/>
              </w:rPr>
            </w:pPr>
          </w:p>
          <w:p w14:paraId="573F9256" w14:textId="2E325A8C" w:rsidR="00852051" w:rsidRPr="00852051" w:rsidRDefault="00852051" w:rsidP="00804206">
            <w:pPr>
              <w:tabs>
                <w:tab w:val="left" w:pos="1812"/>
              </w:tabs>
              <w:jc w:val="center"/>
              <w:rPr>
                <w:rFonts w:asciiTheme="majorHAnsi" w:hAnsiTheme="majorHAnsi"/>
                <w:b/>
                <w:color w:val="476166" w:themeColor="accent1"/>
                <w:sz w:val="32"/>
                <w:szCs w:val="32"/>
              </w:rPr>
            </w:pPr>
            <w:r w:rsidRPr="00852051">
              <w:rPr>
                <w:rFonts w:asciiTheme="majorHAnsi" w:hAnsiTheme="majorHAnsi"/>
                <w:b/>
                <w:color w:val="476166" w:themeColor="accent1"/>
                <w:sz w:val="32"/>
                <w:szCs w:val="32"/>
              </w:rPr>
              <w:t>ALU (Arithmetic Logic Unit)</w:t>
            </w:r>
          </w:p>
          <w:p w14:paraId="3CDDCC7A"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
                <w:color w:val="476166" w:themeColor="accent1"/>
                <w:sz w:val="28"/>
                <w:szCs w:val="28"/>
              </w:rPr>
              <w:t>Purpose:</w:t>
            </w:r>
            <w:r w:rsidRPr="00852051">
              <w:rPr>
                <w:rFonts w:asciiTheme="majorHAnsi" w:hAnsiTheme="majorHAnsi"/>
                <w:bCs/>
                <w:color w:val="476166" w:themeColor="accent1"/>
                <w:sz w:val="28"/>
                <w:szCs w:val="28"/>
              </w:rPr>
              <w:t xml:space="preserve"> Performs all arithmetic and logical operations specified in the instruction set.</w:t>
            </w:r>
          </w:p>
          <w:p w14:paraId="23FA38FE" w14:textId="77777777" w:rsidR="00852051" w:rsidRPr="00852051" w:rsidRDefault="00852051" w:rsidP="00804206">
            <w:pPr>
              <w:tabs>
                <w:tab w:val="left" w:pos="1812"/>
              </w:tabs>
              <w:rPr>
                <w:rFonts w:asciiTheme="majorHAnsi" w:hAnsiTheme="majorHAnsi"/>
                <w:b/>
                <w:color w:val="476166" w:themeColor="accent1"/>
                <w:sz w:val="28"/>
                <w:szCs w:val="28"/>
              </w:rPr>
            </w:pPr>
            <w:r w:rsidRPr="00852051">
              <w:rPr>
                <w:rFonts w:asciiTheme="majorHAnsi" w:hAnsiTheme="majorHAnsi"/>
                <w:b/>
                <w:color w:val="476166" w:themeColor="accent1"/>
                <w:sz w:val="28"/>
                <w:szCs w:val="28"/>
              </w:rPr>
              <w:t>Implementation:</w:t>
            </w:r>
          </w:p>
          <w:p w14:paraId="5169257D"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Inputs: Operands from the registers and control signals from the control unit.</w:t>
            </w:r>
          </w:p>
          <w:p w14:paraId="49D0159C"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
                <w:color w:val="476166" w:themeColor="accent1"/>
                <w:sz w:val="28"/>
                <w:szCs w:val="28"/>
              </w:rPr>
              <w:t>Outputs:</w:t>
            </w:r>
            <w:r w:rsidRPr="00852051">
              <w:rPr>
                <w:rFonts w:asciiTheme="majorHAnsi" w:hAnsiTheme="majorHAnsi"/>
                <w:bCs/>
                <w:color w:val="476166" w:themeColor="accent1"/>
                <w:sz w:val="28"/>
                <w:szCs w:val="28"/>
              </w:rPr>
              <w:t xml:space="preserve"> Results of operations and status flags (e.g., Zero, Negative, Overflow).</w:t>
            </w:r>
          </w:p>
          <w:p w14:paraId="5F7EDFCC" w14:textId="77777777" w:rsidR="00852051" w:rsidRDefault="00852051" w:rsidP="00804206">
            <w:pPr>
              <w:tabs>
                <w:tab w:val="left" w:pos="1812"/>
              </w:tabs>
              <w:rPr>
                <w:rFonts w:asciiTheme="majorHAnsi" w:hAnsiTheme="majorHAnsi"/>
                <w:b/>
                <w:color w:val="476166" w:themeColor="accent1"/>
                <w:sz w:val="28"/>
                <w:szCs w:val="28"/>
              </w:rPr>
            </w:pPr>
          </w:p>
          <w:p w14:paraId="4ED9DC69" w14:textId="3B985EF0" w:rsidR="00852051" w:rsidRPr="00852051" w:rsidRDefault="00852051" w:rsidP="00804206">
            <w:pPr>
              <w:tabs>
                <w:tab w:val="left" w:pos="1812"/>
              </w:tabs>
              <w:rPr>
                <w:rFonts w:asciiTheme="majorHAnsi" w:hAnsiTheme="majorHAnsi"/>
                <w:b/>
                <w:color w:val="476166" w:themeColor="accent1"/>
                <w:sz w:val="28"/>
                <w:szCs w:val="28"/>
              </w:rPr>
            </w:pPr>
            <w:r w:rsidRPr="00852051">
              <w:rPr>
                <w:rFonts w:asciiTheme="majorHAnsi" w:hAnsiTheme="majorHAnsi"/>
                <w:b/>
                <w:color w:val="476166" w:themeColor="accent1"/>
                <w:sz w:val="28"/>
                <w:szCs w:val="28"/>
              </w:rPr>
              <w:lastRenderedPageBreak/>
              <w:t>Operations Supported:</w:t>
            </w:r>
          </w:p>
          <w:p w14:paraId="16E980B6" w14:textId="77777777" w:rsidR="00852051" w:rsidRPr="00852051" w:rsidRDefault="00852051" w:rsidP="00804206">
            <w:pPr>
              <w:pStyle w:val="ListParagraph"/>
              <w:numPr>
                <w:ilvl w:val="0"/>
                <w:numId w:val="2"/>
              </w:num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u w:val="single"/>
              </w:rPr>
              <w:t>Arithmetic:</w:t>
            </w:r>
            <w:r w:rsidRPr="00852051">
              <w:rPr>
                <w:rFonts w:asciiTheme="majorHAnsi" w:hAnsiTheme="majorHAnsi"/>
                <w:bCs/>
                <w:color w:val="476166" w:themeColor="accent1"/>
                <w:sz w:val="28"/>
                <w:szCs w:val="28"/>
              </w:rPr>
              <w:t xml:space="preserve"> add, sub, addi</w:t>
            </w:r>
          </w:p>
          <w:p w14:paraId="16FB946C" w14:textId="77777777" w:rsidR="00852051" w:rsidRPr="00852051" w:rsidRDefault="00852051" w:rsidP="00804206">
            <w:pPr>
              <w:pStyle w:val="ListParagraph"/>
              <w:numPr>
                <w:ilvl w:val="0"/>
                <w:numId w:val="2"/>
              </w:num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u w:val="single"/>
              </w:rPr>
              <w:t>Logical</w:t>
            </w:r>
            <w:r w:rsidRPr="00852051">
              <w:rPr>
                <w:rFonts w:asciiTheme="majorHAnsi" w:hAnsiTheme="majorHAnsi"/>
                <w:bCs/>
                <w:color w:val="476166" w:themeColor="accent1"/>
                <w:sz w:val="28"/>
                <w:szCs w:val="28"/>
              </w:rPr>
              <w:t>: and, or</w:t>
            </w:r>
          </w:p>
          <w:p w14:paraId="4C799F97" w14:textId="77777777" w:rsidR="00852051" w:rsidRPr="00852051" w:rsidRDefault="00852051" w:rsidP="00804206">
            <w:pPr>
              <w:pStyle w:val="ListParagraph"/>
              <w:numPr>
                <w:ilvl w:val="0"/>
                <w:numId w:val="2"/>
              </w:num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u w:val="single"/>
              </w:rPr>
              <w:t>Shifts:</w:t>
            </w:r>
            <w:r w:rsidRPr="00852051">
              <w:rPr>
                <w:rFonts w:asciiTheme="majorHAnsi" w:hAnsiTheme="majorHAnsi"/>
                <w:bCs/>
                <w:color w:val="476166" w:themeColor="accent1"/>
                <w:sz w:val="28"/>
                <w:szCs w:val="28"/>
              </w:rPr>
              <w:t xml:space="preserve"> sll (shift left logical), srl (shift right logical)</w:t>
            </w:r>
          </w:p>
          <w:p w14:paraId="70EC5213" w14:textId="77777777" w:rsidR="00852051" w:rsidRPr="00852051" w:rsidRDefault="00852051" w:rsidP="00804206">
            <w:pPr>
              <w:pStyle w:val="ListParagraph"/>
              <w:numPr>
                <w:ilvl w:val="0"/>
                <w:numId w:val="2"/>
              </w:num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u w:val="single"/>
              </w:rPr>
              <w:t>Multiplication</w:t>
            </w:r>
            <w:r w:rsidRPr="00852051">
              <w:rPr>
                <w:rFonts w:asciiTheme="majorHAnsi" w:hAnsiTheme="majorHAnsi"/>
                <w:bCs/>
                <w:color w:val="476166" w:themeColor="accent1"/>
                <w:sz w:val="28"/>
                <w:szCs w:val="28"/>
              </w:rPr>
              <w:t>: Generates results in special-purpose registers Hi and Lo.</w:t>
            </w:r>
          </w:p>
          <w:p w14:paraId="31570FAC" w14:textId="77777777" w:rsid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
                <w:color w:val="476166" w:themeColor="accent1"/>
                <w:sz w:val="28"/>
                <w:szCs w:val="28"/>
              </w:rPr>
              <w:t>Example Functionality:</w:t>
            </w:r>
            <w:r w:rsidRPr="00852051">
              <w:rPr>
                <w:rFonts w:asciiTheme="majorHAnsi" w:hAnsiTheme="majorHAnsi"/>
                <w:bCs/>
                <w:color w:val="476166" w:themeColor="accent1"/>
                <w:sz w:val="28"/>
                <w:szCs w:val="28"/>
              </w:rPr>
              <w:t xml:space="preserve"> </w:t>
            </w:r>
          </w:p>
          <w:p w14:paraId="35158429" w14:textId="48DBBFBA"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For add $Rd, $Rs, $Rt, the ALU adds the values from $Rs and $Rt and stores the result in $Rd.</w:t>
            </w:r>
          </w:p>
          <w:p w14:paraId="157BEA0B" w14:textId="77777777" w:rsidR="00852051" w:rsidRPr="00852051" w:rsidRDefault="00852051" w:rsidP="00804206">
            <w:pPr>
              <w:tabs>
                <w:tab w:val="left" w:pos="1812"/>
              </w:tabs>
              <w:jc w:val="center"/>
              <w:rPr>
                <w:rFonts w:asciiTheme="majorHAnsi" w:hAnsiTheme="majorHAnsi"/>
                <w:b/>
                <w:color w:val="476166" w:themeColor="accent1"/>
                <w:sz w:val="32"/>
                <w:szCs w:val="32"/>
              </w:rPr>
            </w:pPr>
            <w:r w:rsidRPr="00852051">
              <w:rPr>
                <w:rFonts w:asciiTheme="majorHAnsi" w:hAnsiTheme="majorHAnsi"/>
                <w:b/>
                <w:color w:val="476166" w:themeColor="accent1"/>
                <w:sz w:val="32"/>
                <w:szCs w:val="32"/>
              </w:rPr>
              <w:t>Control Unit</w:t>
            </w:r>
          </w:p>
          <w:p w14:paraId="150C2547" w14:textId="77777777" w:rsid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
                <w:color w:val="476166" w:themeColor="accent1"/>
                <w:sz w:val="28"/>
                <w:szCs w:val="28"/>
              </w:rPr>
              <w:t>Purpose:</w:t>
            </w:r>
            <w:r w:rsidRPr="00852051">
              <w:rPr>
                <w:rFonts w:asciiTheme="majorHAnsi" w:hAnsiTheme="majorHAnsi"/>
                <w:bCs/>
                <w:color w:val="476166" w:themeColor="accent1"/>
                <w:sz w:val="28"/>
                <w:szCs w:val="28"/>
              </w:rPr>
              <w:t xml:space="preserve"> </w:t>
            </w:r>
          </w:p>
          <w:p w14:paraId="4DCE76F8" w14:textId="4739F22B"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The brain of the processor, responsible for decoding instructions and generating control signals to guide the datapath components.</w:t>
            </w:r>
          </w:p>
          <w:p w14:paraId="04B6F32C" w14:textId="77777777" w:rsidR="00852051" w:rsidRPr="00852051" w:rsidRDefault="00852051" w:rsidP="00804206">
            <w:pPr>
              <w:tabs>
                <w:tab w:val="left" w:pos="1812"/>
              </w:tabs>
              <w:rPr>
                <w:rFonts w:asciiTheme="majorHAnsi" w:hAnsiTheme="majorHAnsi"/>
                <w:b/>
                <w:color w:val="476166" w:themeColor="accent1"/>
                <w:sz w:val="28"/>
                <w:szCs w:val="28"/>
              </w:rPr>
            </w:pPr>
            <w:r w:rsidRPr="00852051">
              <w:rPr>
                <w:rFonts w:asciiTheme="majorHAnsi" w:hAnsiTheme="majorHAnsi"/>
                <w:b/>
                <w:color w:val="476166" w:themeColor="accent1"/>
                <w:sz w:val="28"/>
                <w:szCs w:val="28"/>
              </w:rPr>
              <w:t>Implementation:</w:t>
            </w:r>
          </w:p>
          <w:p w14:paraId="5DCD8761" w14:textId="27B49A90"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Decodes the opcode and identifies the type of instruction (R, I, or J).</w:t>
            </w:r>
            <w:r>
              <w:rPr>
                <w:rFonts w:asciiTheme="majorHAnsi" w:hAnsiTheme="majorHAnsi"/>
                <w:bCs/>
                <w:color w:val="476166" w:themeColor="accent1"/>
                <w:sz w:val="28"/>
                <w:szCs w:val="28"/>
              </w:rPr>
              <w:t xml:space="preserve"> </w:t>
            </w:r>
            <w:r w:rsidRPr="00852051">
              <w:rPr>
                <w:rFonts w:asciiTheme="majorHAnsi" w:hAnsiTheme="majorHAnsi"/>
                <w:bCs/>
                <w:color w:val="476166" w:themeColor="accent1"/>
                <w:sz w:val="28"/>
                <w:szCs w:val="28"/>
              </w:rPr>
              <w:t>Generates control signals to enable specific operations in the ALU, data memory, and register file.</w:t>
            </w:r>
          </w:p>
          <w:p w14:paraId="7A7BDFF1" w14:textId="77777777" w:rsidR="00852051" w:rsidRDefault="00852051" w:rsidP="00804206">
            <w:pPr>
              <w:tabs>
                <w:tab w:val="left" w:pos="1812"/>
              </w:tabs>
              <w:rPr>
                <w:rFonts w:asciiTheme="majorHAnsi" w:hAnsiTheme="majorHAnsi"/>
                <w:b/>
                <w:color w:val="476166" w:themeColor="accent1"/>
                <w:sz w:val="28"/>
                <w:szCs w:val="28"/>
              </w:rPr>
            </w:pPr>
            <w:r w:rsidRPr="00852051">
              <w:rPr>
                <w:rFonts w:asciiTheme="majorHAnsi" w:hAnsiTheme="majorHAnsi"/>
                <w:b/>
                <w:color w:val="476166" w:themeColor="accent1"/>
                <w:sz w:val="28"/>
                <w:szCs w:val="28"/>
              </w:rPr>
              <w:t>Example Functionality:</w:t>
            </w:r>
          </w:p>
          <w:p w14:paraId="30CF6BFB" w14:textId="7D4B2791"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For the lw instruction, the control unit enables:</w:t>
            </w:r>
          </w:p>
          <w:p w14:paraId="206E4A90"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Memory read signal for data memory.</w:t>
            </w:r>
          </w:p>
          <w:p w14:paraId="422F29A3"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Write signal for the destination register.</w:t>
            </w:r>
          </w:p>
          <w:p w14:paraId="265D3C51"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Address calculation logic using $Rs and the offset.</w:t>
            </w:r>
          </w:p>
          <w:p w14:paraId="61DFAAB1" w14:textId="77777777" w:rsidR="00852051" w:rsidRPr="00852051" w:rsidRDefault="00852051" w:rsidP="00804206">
            <w:pPr>
              <w:tabs>
                <w:tab w:val="left" w:pos="1812"/>
              </w:tabs>
              <w:jc w:val="center"/>
              <w:rPr>
                <w:rFonts w:asciiTheme="majorHAnsi" w:hAnsiTheme="majorHAnsi"/>
                <w:b/>
                <w:color w:val="476166" w:themeColor="accent1"/>
                <w:sz w:val="32"/>
                <w:szCs w:val="32"/>
              </w:rPr>
            </w:pPr>
            <w:r w:rsidRPr="00852051">
              <w:rPr>
                <w:rFonts w:asciiTheme="majorHAnsi" w:hAnsiTheme="majorHAnsi"/>
                <w:b/>
                <w:color w:val="476166" w:themeColor="accent1"/>
                <w:sz w:val="32"/>
                <w:szCs w:val="32"/>
              </w:rPr>
              <w:t>Register File</w:t>
            </w:r>
          </w:p>
          <w:p w14:paraId="05834C25" w14:textId="77777777" w:rsidR="00852051" w:rsidRDefault="00852051" w:rsidP="00804206">
            <w:pPr>
              <w:tabs>
                <w:tab w:val="left" w:pos="1812"/>
              </w:tabs>
              <w:rPr>
                <w:rFonts w:asciiTheme="majorHAnsi" w:hAnsiTheme="majorHAnsi"/>
                <w:b/>
                <w:color w:val="476166" w:themeColor="accent1"/>
                <w:sz w:val="28"/>
                <w:szCs w:val="28"/>
              </w:rPr>
            </w:pPr>
            <w:r w:rsidRPr="00852051">
              <w:rPr>
                <w:rFonts w:asciiTheme="majorHAnsi" w:hAnsiTheme="majorHAnsi"/>
                <w:b/>
                <w:color w:val="476166" w:themeColor="accent1"/>
                <w:sz w:val="28"/>
                <w:szCs w:val="28"/>
              </w:rPr>
              <w:t>Purpose:</w:t>
            </w:r>
          </w:p>
          <w:p w14:paraId="5CA43C23" w14:textId="190CCB1C"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A collection of 16-bit registers used for storing temporary data during execution.</w:t>
            </w:r>
          </w:p>
          <w:p w14:paraId="23A403E0" w14:textId="77777777" w:rsidR="00852051" w:rsidRPr="00852051" w:rsidRDefault="00852051" w:rsidP="00804206">
            <w:pPr>
              <w:tabs>
                <w:tab w:val="left" w:pos="1812"/>
              </w:tabs>
              <w:rPr>
                <w:rFonts w:asciiTheme="majorHAnsi" w:hAnsiTheme="majorHAnsi"/>
                <w:b/>
                <w:color w:val="476166" w:themeColor="accent1"/>
                <w:sz w:val="28"/>
                <w:szCs w:val="28"/>
              </w:rPr>
            </w:pPr>
            <w:r w:rsidRPr="00852051">
              <w:rPr>
                <w:rFonts w:asciiTheme="majorHAnsi" w:hAnsiTheme="majorHAnsi"/>
                <w:b/>
                <w:color w:val="476166" w:themeColor="accent1"/>
                <w:sz w:val="28"/>
                <w:szCs w:val="28"/>
              </w:rPr>
              <w:t>Implementation:</w:t>
            </w:r>
          </w:p>
          <w:p w14:paraId="66357733"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Consists of 8 general-purpose registers.</w:t>
            </w:r>
          </w:p>
          <w:p w14:paraId="2C2ABCAA"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Special-purpose registers:</w:t>
            </w:r>
          </w:p>
          <w:p w14:paraId="7E949720"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Hi and Lo: Store results from multiplication operations.</w:t>
            </w:r>
          </w:p>
          <w:p w14:paraId="2576B0DF" w14:textId="77777777"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Status Register (SR): Stores flags like Zero, Negative, Overflow, and Carry.</w:t>
            </w:r>
          </w:p>
          <w:p w14:paraId="4D7214A3" w14:textId="77777777" w:rsidR="00804206"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
                <w:color w:val="476166" w:themeColor="accent1"/>
                <w:sz w:val="28"/>
                <w:szCs w:val="28"/>
              </w:rPr>
              <w:t>Example Functionality:</w:t>
            </w:r>
            <w:r w:rsidRPr="00852051">
              <w:rPr>
                <w:rFonts w:asciiTheme="majorHAnsi" w:hAnsiTheme="majorHAnsi"/>
                <w:bCs/>
                <w:color w:val="476166" w:themeColor="accent1"/>
                <w:sz w:val="28"/>
                <w:szCs w:val="28"/>
              </w:rPr>
              <w:t xml:space="preserve"> </w:t>
            </w:r>
          </w:p>
          <w:p w14:paraId="7A52C8AA" w14:textId="11784169" w:rsidR="00852051" w:rsidRPr="00852051" w:rsidRDefault="00852051" w:rsidP="00804206">
            <w:pPr>
              <w:tabs>
                <w:tab w:val="left" w:pos="1812"/>
              </w:tabs>
              <w:rPr>
                <w:rFonts w:asciiTheme="majorHAnsi" w:hAnsiTheme="majorHAnsi"/>
                <w:bCs/>
                <w:color w:val="476166" w:themeColor="accent1"/>
                <w:sz w:val="28"/>
                <w:szCs w:val="28"/>
              </w:rPr>
            </w:pPr>
            <w:r w:rsidRPr="00852051">
              <w:rPr>
                <w:rFonts w:asciiTheme="majorHAnsi" w:hAnsiTheme="majorHAnsi"/>
                <w:bCs/>
                <w:color w:val="476166" w:themeColor="accent1"/>
                <w:sz w:val="28"/>
                <w:szCs w:val="28"/>
              </w:rPr>
              <w:t>The add $Rd, $Rs, $Rt instruction retrieves values from $Rs and $Rt, performs the addition in the ALU, and writes the result to $Rd</w:t>
            </w:r>
          </w:p>
          <w:p w14:paraId="0BE8DB9C" w14:textId="77777777" w:rsidR="00852051" w:rsidRDefault="00852051" w:rsidP="00804206">
            <w:pPr>
              <w:rPr>
                <w:rFonts w:asciiTheme="majorHAnsi" w:hAnsiTheme="majorHAnsi"/>
                <w:b/>
                <w:color w:val="476166" w:themeColor="accent1"/>
                <w:sz w:val="28"/>
                <w:szCs w:val="28"/>
              </w:rPr>
            </w:pPr>
          </w:p>
          <w:p w14:paraId="30222F5D" w14:textId="54E90EC7" w:rsidR="00852051" w:rsidRPr="00730280" w:rsidRDefault="00852051" w:rsidP="00804206">
            <w:pPr>
              <w:rPr>
                <w:sz w:val="28"/>
                <w:szCs w:val="28"/>
              </w:rPr>
            </w:pPr>
          </w:p>
        </w:tc>
        <w:tc>
          <w:tcPr>
            <w:tcW w:w="1079" w:type="dxa"/>
          </w:tcPr>
          <w:p w14:paraId="2A7FC71F" w14:textId="77777777" w:rsidR="00730280" w:rsidRPr="00730280" w:rsidRDefault="00730280" w:rsidP="00804206"/>
        </w:tc>
      </w:tr>
      <w:tr w:rsidR="00852051" w:rsidRPr="00730280" w14:paraId="0973F7DA" w14:textId="77777777" w:rsidTr="00804206">
        <w:trPr>
          <w:gridAfter w:val="5"/>
          <w:wAfter w:w="8632" w:type="dxa"/>
          <w:trHeight w:val="871"/>
        </w:trPr>
        <w:tc>
          <w:tcPr>
            <w:tcW w:w="1079" w:type="dxa"/>
          </w:tcPr>
          <w:p w14:paraId="348A2FE1" w14:textId="77777777" w:rsidR="00852051" w:rsidRPr="00730280" w:rsidRDefault="00852051" w:rsidP="00804206"/>
        </w:tc>
        <w:tc>
          <w:tcPr>
            <w:tcW w:w="1079" w:type="dxa"/>
          </w:tcPr>
          <w:p w14:paraId="16DF23FA" w14:textId="77777777" w:rsidR="00852051" w:rsidRPr="00730280" w:rsidRDefault="00852051" w:rsidP="00804206"/>
        </w:tc>
      </w:tr>
      <w:tr w:rsidR="00852051" w:rsidRPr="00730280" w14:paraId="1A361599" w14:textId="77777777" w:rsidTr="00804206">
        <w:trPr>
          <w:gridAfter w:val="6"/>
          <w:wAfter w:w="9711" w:type="dxa"/>
          <w:trHeight w:val="3990"/>
        </w:trPr>
        <w:tc>
          <w:tcPr>
            <w:tcW w:w="1079" w:type="dxa"/>
          </w:tcPr>
          <w:p w14:paraId="40F82B5B" w14:textId="77777777" w:rsidR="00852051" w:rsidRPr="00730280" w:rsidRDefault="00852051" w:rsidP="00804206"/>
        </w:tc>
      </w:tr>
    </w:tbl>
    <w:tbl>
      <w:tblPr>
        <w:tblpPr w:leftFromText="180" w:rightFromText="180" w:vertAnchor="text" w:horzAnchor="page" w:tblpXSpec="center" w:tblpY="-719"/>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804206" w:rsidRPr="00805965" w14:paraId="60A0064D" w14:textId="77777777" w:rsidTr="00804206">
        <w:trPr>
          <w:trHeight w:val="426"/>
        </w:trPr>
        <w:tc>
          <w:tcPr>
            <w:tcW w:w="2158" w:type="dxa"/>
            <w:gridSpan w:val="2"/>
          </w:tcPr>
          <w:p w14:paraId="0CC63A79" w14:textId="77777777" w:rsidR="00804206" w:rsidRPr="00805965" w:rsidRDefault="00804206" w:rsidP="00804206"/>
        </w:tc>
        <w:tc>
          <w:tcPr>
            <w:tcW w:w="2158" w:type="dxa"/>
            <w:tcBorders>
              <w:bottom w:val="single" w:sz="18" w:space="0" w:color="476166" w:themeColor="accent1"/>
            </w:tcBorders>
          </w:tcPr>
          <w:p w14:paraId="2BBDF05A" w14:textId="77777777" w:rsidR="00804206" w:rsidRPr="00805965" w:rsidRDefault="00804206" w:rsidP="00804206"/>
        </w:tc>
        <w:tc>
          <w:tcPr>
            <w:tcW w:w="2158" w:type="dxa"/>
            <w:gridSpan w:val="3"/>
            <w:tcBorders>
              <w:bottom w:val="single" w:sz="18" w:space="0" w:color="476166" w:themeColor="accent1"/>
            </w:tcBorders>
          </w:tcPr>
          <w:p w14:paraId="30BA6F9C" w14:textId="77777777" w:rsidR="00804206" w:rsidRPr="00805965" w:rsidRDefault="00804206" w:rsidP="00804206"/>
        </w:tc>
        <w:tc>
          <w:tcPr>
            <w:tcW w:w="2158" w:type="dxa"/>
            <w:tcBorders>
              <w:bottom w:val="single" w:sz="18" w:space="0" w:color="476166" w:themeColor="accent1"/>
            </w:tcBorders>
          </w:tcPr>
          <w:p w14:paraId="7B586F03" w14:textId="77777777" w:rsidR="00804206" w:rsidRPr="00805965" w:rsidRDefault="00804206" w:rsidP="00804206"/>
        </w:tc>
        <w:tc>
          <w:tcPr>
            <w:tcW w:w="2158" w:type="dxa"/>
            <w:gridSpan w:val="2"/>
          </w:tcPr>
          <w:p w14:paraId="0AA7C0E7" w14:textId="77777777" w:rsidR="00804206" w:rsidRPr="00805965" w:rsidRDefault="00804206" w:rsidP="00804206"/>
        </w:tc>
      </w:tr>
      <w:tr w:rsidR="00804206" w:rsidRPr="00805965" w14:paraId="6C288269" w14:textId="77777777" w:rsidTr="00804206">
        <w:trPr>
          <w:trHeight w:val="800"/>
        </w:trPr>
        <w:tc>
          <w:tcPr>
            <w:tcW w:w="2158" w:type="dxa"/>
            <w:gridSpan w:val="2"/>
            <w:tcBorders>
              <w:right w:val="single" w:sz="18" w:space="0" w:color="476166" w:themeColor="accent1"/>
            </w:tcBorders>
          </w:tcPr>
          <w:p w14:paraId="761EB480" w14:textId="77777777" w:rsidR="00804206" w:rsidRPr="00805965" w:rsidRDefault="00804206" w:rsidP="00804206"/>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2FF8E5C" w14:textId="785C7505" w:rsidR="00804206" w:rsidRPr="00805965" w:rsidRDefault="00424776" w:rsidP="00804206">
            <w:pPr>
              <w:jc w:val="center"/>
              <w:outlineLvl w:val="3"/>
              <w:rPr>
                <w:rFonts w:asciiTheme="majorHAnsi" w:hAnsiTheme="majorHAnsi"/>
                <w:b/>
                <w:color w:val="476166" w:themeColor="accent1"/>
                <w:sz w:val="28"/>
                <w:szCs w:val="28"/>
              </w:rPr>
            </w:pPr>
            <w:r w:rsidRPr="00804206">
              <w:rPr>
                <w:rFonts w:asciiTheme="majorHAnsi" w:hAnsiTheme="majorHAnsi"/>
                <w:b/>
                <w:color w:val="476166" w:themeColor="accent1"/>
                <w:sz w:val="40"/>
                <w:szCs w:val="40"/>
              </w:rPr>
              <w:t>INSTRUCTION EXECUTION FLOW</w:t>
            </w:r>
          </w:p>
        </w:tc>
        <w:tc>
          <w:tcPr>
            <w:tcW w:w="2158" w:type="dxa"/>
            <w:gridSpan w:val="2"/>
            <w:tcBorders>
              <w:left w:val="single" w:sz="18" w:space="0" w:color="476166" w:themeColor="accent1"/>
            </w:tcBorders>
          </w:tcPr>
          <w:p w14:paraId="71051CA3" w14:textId="77777777" w:rsidR="00804206" w:rsidRPr="00805965" w:rsidRDefault="00804206" w:rsidP="00804206"/>
        </w:tc>
      </w:tr>
      <w:tr w:rsidR="00804206" w:rsidRPr="00805965" w14:paraId="1DC65BA6" w14:textId="77777777" w:rsidTr="00804206">
        <w:tc>
          <w:tcPr>
            <w:tcW w:w="2158" w:type="dxa"/>
            <w:gridSpan w:val="2"/>
          </w:tcPr>
          <w:p w14:paraId="691FF73E" w14:textId="77777777" w:rsidR="00804206" w:rsidRPr="00805965" w:rsidRDefault="00804206" w:rsidP="00804206"/>
        </w:tc>
        <w:tc>
          <w:tcPr>
            <w:tcW w:w="2158" w:type="dxa"/>
            <w:tcBorders>
              <w:top w:val="single" w:sz="18" w:space="0" w:color="476166" w:themeColor="accent1"/>
            </w:tcBorders>
          </w:tcPr>
          <w:p w14:paraId="0A5D0488" w14:textId="77777777" w:rsidR="00804206" w:rsidRPr="00805965" w:rsidRDefault="00804206" w:rsidP="00804206"/>
        </w:tc>
        <w:tc>
          <w:tcPr>
            <w:tcW w:w="2158" w:type="dxa"/>
            <w:gridSpan w:val="3"/>
            <w:tcBorders>
              <w:top w:val="single" w:sz="18" w:space="0" w:color="476166" w:themeColor="accent1"/>
            </w:tcBorders>
          </w:tcPr>
          <w:p w14:paraId="2D838450" w14:textId="77777777" w:rsidR="00804206" w:rsidRPr="00805965" w:rsidRDefault="00804206" w:rsidP="00804206"/>
        </w:tc>
        <w:tc>
          <w:tcPr>
            <w:tcW w:w="2158" w:type="dxa"/>
            <w:tcBorders>
              <w:top w:val="single" w:sz="18" w:space="0" w:color="476166" w:themeColor="accent1"/>
            </w:tcBorders>
          </w:tcPr>
          <w:p w14:paraId="2977BFAA" w14:textId="77777777" w:rsidR="00804206" w:rsidRPr="00805965" w:rsidRDefault="00804206" w:rsidP="00804206"/>
        </w:tc>
        <w:tc>
          <w:tcPr>
            <w:tcW w:w="2158" w:type="dxa"/>
            <w:gridSpan w:val="2"/>
          </w:tcPr>
          <w:p w14:paraId="7200A4FC" w14:textId="77777777" w:rsidR="00804206" w:rsidRPr="00805965" w:rsidRDefault="00804206" w:rsidP="00804206"/>
        </w:tc>
      </w:tr>
      <w:tr w:rsidR="00804206" w:rsidRPr="00805965" w14:paraId="701EB8C6" w14:textId="77777777" w:rsidTr="00804206">
        <w:trPr>
          <w:trHeight w:val="4546"/>
        </w:trPr>
        <w:tc>
          <w:tcPr>
            <w:tcW w:w="1079" w:type="dxa"/>
          </w:tcPr>
          <w:p w14:paraId="5DB6ABC5" w14:textId="77777777" w:rsidR="00804206" w:rsidRPr="00805965" w:rsidRDefault="00804206" w:rsidP="00804206"/>
        </w:tc>
        <w:tc>
          <w:tcPr>
            <w:tcW w:w="8632" w:type="dxa"/>
            <w:gridSpan w:val="7"/>
            <w:tcBorders>
              <w:top w:val="single" w:sz="18" w:space="0" w:color="476166" w:themeColor="accent1"/>
              <w:bottom w:val="single" w:sz="18" w:space="0" w:color="476166" w:themeColor="accent1"/>
            </w:tcBorders>
          </w:tcPr>
          <w:p w14:paraId="6E8794CD"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The execution of an instruction in the processor follows a systematic flow:</w:t>
            </w:r>
          </w:p>
          <w:p w14:paraId="62646359" w14:textId="77777777" w:rsidR="00804206" w:rsidRPr="00804206" w:rsidRDefault="00804206" w:rsidP="00804206">
            <w:pPr>
              <w:rPr>
                <w:rFonts w:asciiTheme="majorHAnsi" w:hAnsiTheme="majorHAnsi"/>
                <w:bCs/>
                <w:color w:val="476166" w:themeColor="accent1"/>
                <w:sz w:val="28"/>
                <w:szCs w:val="28"/>
              </w:rPr>
            </w:pPr>
          </w:p>
          <w:p w14:paraId="4044364F" w14:textId="139B5AAB" w:rsidR="00804206" w:rsidRPr="00804206" w:rsidRDefault="00804206" w:rsidP="00804206">
            <w:pPr>
              <w:pStyle w:val="ListParagraph"/>
              <w:numPr>
                <w:ilvl w:val="0"/>
                <w:numId w:val="5"/>
              </w:numPr>
              <w:rPr>
                <w:rFonts w:asciiTheme="majorHAnsi" w:hAnsiTheme="majorHAnsi"/>
                <w:b/>
                <w:color w:val="476166" w:themeColor="accent1"/>
                <w:sz w:val="28"/>
                <w:szCs w:val="28"/>
              </w:rPr>
            </w:pPr>
            <w:r w:rsidRPr="00804206">
              <w:rPr>
                <w:rFonts w:asciiTheme="majorHAnsi" w:hAnsiTheme="majorHAnsi"/>
                <w:b/>
                <w:color w:val="476166" w:themeColor="accent1"/>
                <w:sz w:val="32"/>
                <w:szCs w:val="32"/>
              </w:rPr>
              <w:t>Fetch</w:t>
            </w:r>
          </w:p>
          <w:p w14:paraId="13E43A89"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The Program Counter (PC) points to the memory address of the next instruction.</w:t>
            </w:r>
          </w:p>
          <w:p w14:paraId="35A65856"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The instruction is fetched from the ROM and sent to the control unit.</w:t>
            </w:r>
          </w:p>
          <w:p w14:paraId="4997A86B" w14:textId="30C1A5C4" w:rsidR="00804206" w:rsidRPr="00804206" w:rsidRDefault="00804206" w:rsidP="00804206">
            <w:pPr>
              <w:pStyle w:val="ListParagraph"/>
              <w:numPr>
                <w:ilvl w:val="0"/>
                <w:numId w:val="5"/>
              </w:numPr>
              <w:rPr>
                <w:rFonts w:asciiTheme="majorHAnsi" w:hAnsiTheme="majorHAnsi"/>
                <w:b/>
                <w:color w:val="476166" w:themeColor="accent1"/>
                <w:sz w:val="32"/>
                <w:szCs w:val="32"/>
              </w:rPr>
            </w:pPr>
            <w:r w:rsidRPr="00804206">
              <w:rPr>
                <w:rFonts w:asciiTheme="majorHAnsi" w:hAnsiTheme="majorHAnsi"/>
                <w:b/>
                <w:color w:val="476166" w:themeColor="accent1"/>
                <w:sz w:val="32"/>
                <w:szCs w:val="32"/>
              </w:rPr>
              <w:t>Decode</w:t>
            </w:r>
          </w:p>
          <w:p w14:paraId="5A24EE28"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The control unit decodes the fetched instruction to determine:</w:t>
            </w:r>
          </w:p>
          <w:p w14:paraId="55D153D7"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The operation (e.g., add, load, store).</w:t>
            </w:r>
          </w:p>
          <w:p w14:paraId="5A8A3ABE"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The type of instruction (R, I, or J).</w:t>
            </w:r>
          </w:p>
          <w:p w14:paraId="03FC6A7C"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The operands involved (registers or memory addresses).</w:t>
            </w:r>
          </w:p>
          <w:p w14:paraId="058DDA43" w14:textId="587B28AD" w:rsidR="00804206" w:rsidRPr="00804206" w:rsidRDefault="00804206" w:rsidP="00804206">
            <w:pPr>
              <w:pStyle w:val="ListParagraph"/>
              <w:numPr>
                <w:ilvl w:val="0"/>
                <w:numId w:val="5"/>
              </w:numPr>
              <w:rPr>
                <w:rFonts w:asciiTheme="majorHAnsi" w:hAnsiTheme="majorHAnsi"/>
                <w:b/>
                <w:color w:val="476166" w:themeColor="accent1"/>
                <w:sz w:val="32"/>
                <w:szCs w:val="32"/>
              </w:rPr>
            </w:pPr>
            <w:r w:rsidRPr="00804206">
              <w:rPr>
                <w:rFonts w:asciiTheme="majorHAnsi" w:hAnsiTheme="majorHAnsi"/>
                <w:b/>
                <w:color w:val="476166" w:themeColor="accent1"/>
                <w:sz w:val="32"/>
                <w:szCs w:val="32"/>
              </w:rPr>
              <w:t>Execute</w:t>
            </w:r>
          </w:p>
          <w:p w14:paraId="2DFAED32"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The ALU performs the operation based on the decoded instruction and control signals.</w:t>
            </w:r>
          </w:p>
          <w:p w14:paraId="0E6A5B21"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For example:</w:t>
            </w:r>
          </w:p>
          <w:p w14:paraId="2136AACD"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
                <w:color w:val="476166" w:themeColor="accent1"/>
                <w:sz w:val="28"/>
                <w:szCs w:val="28"/>
              </w:rPr>
              <w:t>add $Rd, $Rs, $Rt</w:t>
            </w:r>
            <w:r w:rsidRPr="00804206">
              <w:rPr>
                <w:rFonts w:asciiTheme="majorHAnsi" w:hAnsiTheme="majorHAnsi"/>
                <w:bCs/>
                <w:color w:val="476166" w:themeColor="accent1"/>
                <w:sz w:val="28"/>
                <w:szCs w:val="28"/>
              </w:rPr>
              <w:t>: ALU adds the values from $Rs and $Rt.</w:t>
            </w:r>
          </w:p>
          <w:p w14:paraId="49433B96"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
                <w:color w:val="476166" w:themeColor="accent1"/>
                <w:sz w:val="28"/>
                <w:szCs w:val="28"/>
              </w:rPr>
              <w:t>sll $Rd, $Rs, shamt</w:t>
            </w:r>
            <w:r w:rsidRPr="00804206">
              <w:rPr>
                <w:rFonts w:asciiTheme="majorHAnsi" w:hAnsiTheme="majorHAnsi"/>
                <w:bCs/>
                <w:color w:val="476166" w:themeColor="accent1"/>
                <w:sz w:val="28"/>
                <w:szCs w:val="28"/>
              </w:rPr>
              <w:t>: ALU shifts the value in $Rs left by shamt.</w:t>
            </w:r>
          </w:p>
          <w:p w14:paraId="3351BD6A" w14:textId="00CC4BA3" w:rsidR="00804206" w:rsidRPr="00804206" w:rsidRDefault="00804206" w:rsidP="00804206">
            <w:pPr>
              <w:pStyle w:val="ListParagraph"/>
              <w:numPr>
                <w:ilvl w:val="0"/>
                <w:numId w:val="5"/>
              </w:numPr>
              <w:rPr>
                <w:rFonts w:asciiTheme="majorHAnsi" w:hAnsiTheme="majorHAnsi"/>
                <w:b/>
                <w:color w:val="476166" w:themeColor="accent1"/>
                <w:sz w:val="32"/>
                <w:szCs w:val="32"/>
              </w:rPr>
            </w:pPr>
            <w:r w:rsidRPr="00804206">
              <w:rPr>
                <w:rFonts w:asciiTheme="majorHAnsi" w:hAnsiTheme="majorHAnsi"/>
                <w:b/>
                <w:color w:val="476166" w:themeColor="accent1"/>
                <w:sz w:val="32"/>
                <w:szCs w:val="32"/>
              </w:rPr>
              <w:t>Memory Access</w:t>
            </w:r>
          </w:p>
          <w:p w14:paraId="61DC4FC4"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For instructions like lw and sw:</w:t>
            </w:r>
          </w:p>
          <w:p w14:paraId="5BECFE40"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The memory module is accessed to load or store data.</w:t>
            </w:r>
          </w:p>
          <w:p w14:paraId="2DE2B43E"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Example:</w:t>
            </w:r>
          </w:p>
          <w:p w14:paraId="6D2983F0"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
                <w:color w:val="476166" w:themeColor="accent1"/>
                <w:sz w:val="28"/>
                <w:szCs w:val="28"/>
              </w:rPr>
              <w:t>lw $Rd, offset($Rs):</w:t>
            </w:r>
            <w:r w:rsidRPr="00804206">
              <w:rPr>
                <w:rFonts w:asciiTheme="majorHAnsi" w:hAnsiTheme="majorHAnsi"/>
                <w:bCs/>
                <w:color w:val="476166" w:themeColor="accent1"/>
                <w:sz w:val="28"/>
                <w:szCs w:val="28"/>
              </w:rPr>
              <w:t xml:space="preserve"> Data is loaded from Memory[$Rs + offset] into $Rd.</w:t>
            </w:r>
          </w:p>
          <w:p w14:paraId="6CB79116" w14:textId="4DBAF484" w:rsidR="00804206" w:rsidRPr="00804206" w:rsidRDefault="00804206" w:rsidP="00804206">
            <w:pPr>
              <w:pStyle w:val="ListParagraph"/>
              <w:numPr>
                <w:ilvl w:val="0"/>
                <w:numId w:val="5"/>
              </w:numPr>
              <w:rPr>
                <w:rFonts w:asciiTheme="majorHAnsi" w:hAnsiTheme="majorHAnsi"/>
                <w:b/>
                <w:color w:val="476166" w:themeColor="accent1"/>
                <w:sz w:val="32"/>
                <w:szCs w:val="32"/>
              </w:rPr>
            </w:pPr>
            <w:r w:rsidRPr="00804206">
              <w:rPr>
                <w:rFonts w:asciiTheme="majorHAnsi" w:hAnsiTheme="majorHAnsi"/>
                <w:b/>
                <w:color w:val="476166" w:themeColor="accent1"/>
                <w:sz w:val="32"/>
                <w:szCs w:val="32"/>
              </w:rPr>
              <w:t>Write Back</w:t>
            </w:r>
          </w:p>
          <w:p w14:paraId="5945DF6B"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Results are written back to the destination register.</w:t>
            </w:r>
          </w:p>
          <w:p w14:paraId="6898F166"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Special-purpose registers (e.g., Status Register) are updated with flags like Zero, Negative, Overflow, or Carry when applicable.</w:t>
            </w:r>
          </w:p>
          <w:p w14:paraId="4E71B49D" w14:textId="58AC2B2D" w:rsidR="00804206" w:rsidRPr="00804206" w:rsidRDefault="00804206" w:rsidP="00804206">
            <w:pPr>
              <w:pStyle w:val="ListParagraph"/>
              <w:numPr>
                <w:ilvl w:val="0"/>
                <w:numId w:val="5"/>
              </w:numPr>
              <w:rPr>
                <w:rFonts w:asciiTheme="majorHAnsi" w:hAnsiTheme="majorHAnsi"/>
                <w:b/>
                <w:color w:val="476166" w:themeColor="accent1"/>
                <w:sz w:val="32"/>
                <w:szCs w:val="32"/>
              </w:rPr>
            </w:pPr>
            <w:r w:rsidRPr="00804206">
              <w:rPr>
                <w:rFonts w:asciiTheme="majorHAnsi" w:hAnsiTheme="majorHAnsi"/>
                <w:b/>
                <w:color w:val="476166" w:themeColor="accent1"/>
                <w:sz w:val="32"/>
                <w:szCs w:val="32"/>
              </w:rPr>
              <w:t>PC Update</w:t>
            </w:r>
          </w:p>
          <w:p w14:paraId="7B2ACDB6" w14:textId="77777777" w:rsidR="00804206" w:rsidRPr="00804206" w:rsidRDefault="00804206" w:rsidP="00804206">
            <w:pPr>
              <w:rPr>
                <w:rFonts w:asciiTheme="majorHAnsi" w:hAnsiTheme="majorHAnsi"/>
                <w:bCs/>
                <w:color w:val="476166" w:themeColor="accent1"/>
                <w:sz w:val="28"/>
                <w:szCs w:val="28"/>
              </w:rPr>
            </w:pPr>
            <w:r w:rsidRPr="00804206">
              <w:rPr>
                <w:rFonts w:asciiTheme="majorHAnsi" w:hAnsiTheme="majorHAnsi"/>
                <w:bCs/>
                <w:color w:val="476166" w:themeColor="accent1"/>
                <w:sz w:val="28"/>
                <w:szCs w:val="28"/>
              </w:rPr>
              <w:t>For sequential instructions, the PC increments to point to the next instruction.</w:t>
            </w:r>
          </w:p>
          <w:p w14:paraId="729B5959" w14:textId="3422C7CA" w:rsidR="00804206" w:rsidRPr="00805965" w:rsidRDefault="00804206" w:rsidP="00804206">
            <w:pPr>
              <w:rPr>
                <w:sz w:val="28"/>
                <w:szCs w:val="28"/>
              </w:rPr>
            </w:pPr>
            <w:r w:rsidRPr="00804206">
              <w:rPr>
                <w:rFonts w:asciiTheme="majorHAnsi" w:hAnsiTheme="majorHAnsi"/>
                <w:bCs/>
                <w:color w:val="476166" w:themeColor="accent1"/>
                <w:sz w:val="28"/>
                <w:szCs w:val="28"/>
              </w:rPr>
              <w:t>For jump and branch instructions, the PC is updated based on the address or condition.</w:t>
            </w:r>
          </w:p>
        </w:tc>
        <w:tc>
          <w:tcPr>
            <w:tcW w:w="1079" w:type="dxa"/>
          </w:tcPr>
          <w:p w14:paraId="4CBFAB62" w14:textId="77777777" w:rsidR="00804206" w:rsidRPr="00805965" w:rsidRDefault="00804206" w:rsidP="00804206"/>
        </w:tc>
      </w:tr>
      <w:tr w:rsidR="00804206" w:rsidRPr="00805965" w14:paraId="3F4835E9" w14:textId="77777777" w:rsidTr="00804206">
        <w:trPr>
          <w:trHeight w:val="730"/>
        </w:trPr>
        <w:tc>
          <w:tcPr>
            <w:tcW w:w="1079" w:type="dxa"/>
          </w:tcPr>
          <w:p w14:paraId="65A36C87" w14:textId="77777777" w:rsidR="00804206" w:rsidRPr="00805965" w:rsidRDefault="00804206" w:rsidP="00804206"/>
        </w:tc>
        <w:tc>
          <w:tcPr>
            <w:tcW w:w="3956" w:type="dxa"/>
            <w:gridSpan w:val="3"/>
            <w:tcBorders>
              <w:top w:val="single" w:sz="18" w:space="0" w:color="476166" w:themeColor="accent1"/>
            </w:tcBorders>
          </w:tcPr>
          <w:p w14:paraId="498766C3" w14:textId="589DAF02" w:rsidR="00804206" w:rsidRPr="00805965" w:rsidRDefault="00804206" w:rsidP="00804206">
            <w:pPr>
              <w:spacing w:before="240"/>
              <w:outlineLvl w:val="4"/>
              <w:rPr>
                <w:rFonts w:asciiTheme="majorHAnsi" w:hAnsiTheme="majorHAnsi"/>
                <w:b/>
                <w:color w:val="476166" w:themeColor="accent1"/>
                <w:sz w:val="32"/>
                <w:szCs w:val="32"/>
                <w:u w:val="single"/>
              </w:rPr>
            </w:pPr>
          </w:p>
          <w:p w14:paraId="6A7E1A02" w14:textId="77777777" w:rsidR="00804206" w:rsidRPr="00805965" w:rsidRDefault="00804206" w:rsidP="00804206"/>
        </w:tc>
        <w:tc>
          <w:tcPr>
            <w:tcW w:w="719" w:type="dxa"/>
            <w:tcBorders>
              <w:top w:val="single" w:sz="18" w:space="0" w:color="476166" w:themeColor="accent1"/>
            </w:tcBorders>
          </w:tcPr>
          <w:p w14:paraId="02B8B066" w14:textId="77777777" w:rsidR="00804206" w:rsidRPr="00805965" w:rsidRDefault="00804206" w:rsidP="00804206"/>
        </w:tc>
        <w:tc>
          <w:tcPr>
            <w:tcW w:w="3957" w:type="dxa"/>
            <w:gridSpan w:val="3"/>
            <w:tcBorders>
              <w:top w:val="single" w:sz="18" w:space="0" w:color="476166" w:themeColor="accent1"/>
            </w:tcBorders>
          </w:tcPr>
          <w:p w14:paraId="0253DB3A" w14:textId="77777777" w:rsidR="00804206" w:rsidRPr="00805965" w:rsidRDefault="00804206" w:rsidP="00804206"/>
        </w:tc>
        <w:tc>
          <w:tcPr>
            <w:tcW w:w="1079" w:type="dxa"/>
          </w:tcPr>
          <w:p w14:paraId="660DECF4" w14:textId="77777777" w:rsidR="00804206" w:rsidRPr="00805965" w:rsidRDefault="00804206" w:rsidP="00804206"/>
        </w:tc>
      </w:tr>
    </w:tbl>
    <w:p w14:paraId="6DEEB1D3" w14:textId="7928EC87" w:rsidR="00805965" w:rsidRDefault="00805965"/>
    <w:p w14:paraId="3206E111" w14:textId="4CF523EA" w:rsidR="00805965" w:rsidRDefault="00805965"/>
    <w:p w14:paraId="0E31CD31" w14:textId="27997944" w:rsidR="00805965" w:rsidRDefault="00805965"/>
    <w:tbl>
      <w:tblPr>
        <w:tblpPr w:leftFromText="180" w:rightFromText="180" w:vertAnchor="text" w:horzAnchor="page" w:tblpXSpec="center" w:tblpY="-719"/>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24776" w:rsidRPr="00424776" w14:paraId="7B93AD6D" w14:textId="77777777" w:rsidTr="00D552FF">
        <w:trPr>
          <w:trHeight w:val="426"/>
        </w:trPr>
        <w:tc>
          <w:tcPr>
            <w:tcW w:w="2158" w:type="dxa"/>
            <w:gridSpan w:val="2"/>
          </w:tcPr>
          <w:p w14:paraId="34E2BCDB" w14:textId="77777777" w:rsidR="00424776" w:rsidRPr="00424776" w:rsidRDefault="00424776" w:rsidP="00424776"/>
        </w:tc>
        <w:tc>
          <w:tcPr>
            <w:tcW w:w="2158" w:type="dxa"/>
            <w:tcBorders>
              <w:bottom w:val="single" w:sz="18" w:space="0" w:color="476166" w:themeColor="accent1"/>
            </w:tcBorders>
          </w:tcPr>
          <w:p w14:paraId="7973FFDD" w14:textId="77777777" w:rsidR="00424776" w:rsidRPr="00424776" w:rsidRDefault="00424776" w:rsidP="00424776"/>
        </w:tc>
        <w:tc>
          <w:tcPr>
            <w:tcW w:w="2158" w:type="dxa"/>
            <w:tcBorders>
              <w:bottom w:val="single" w:sz="18" w:space="0" w:color="476166" w:themeColor="accent1"/>
            </w:tcBorders>
          </w:tcPr>
          <w:p w14:paraId="722BA71C" w14:textId="77777777" w:rsidR="00424776" w:rsidRPr="00424776" w:rsidRDefault="00424776" w:rsidP="00424776"/>
        </w:tc>
        <w:tc>
          <w:tcPr>
            <w:tcW w:w="2158" w:type="dxa"/>
            <w:tcBorders>
              <w:bottom w:val="single" w:sz="18" w:space="0" w:color="476166" w:themeColor="accent1"/>
            </w:tcBorders>
          </w:tcPr>
          <w:p w14:paraId="0FB6D7AF" w14:textId="77777777" w:rsidR="00424776" w:rsidRPr="00424776" w:rsidRDefault="00424776" w:rsidP="00424776"/>
        </w:tc>
        <w:tc>
          <w:tcPr>
            <w:tcW w:w="2158" w:type="dxa"/>
            <w:gridSpan w:val="2"/>
          </w:tcPr>
          <w:p w14:paraId="747D0773" w14:textId="77777777" w:rsidR="00424776" w:rsidRPr="00424776" w:rsidRDefault="00424776" w:rsidP="00424776"/>
        </w:tc>
      </w:tr>
      <w:tr w:rsidR="00424776" w:rsidRPr="00424776" w14:paraId="7E8BC807" w14:textId="77777777" w:rsidTr="00D552FF">
        <w:trPr>
          <w:trHeight w:val="800"/>
        </w:trPr>
        <w:tc>
          <w:tcPr>
            <w:tcW w:w="2158" w:type="dxa"/>
            <w:gridSpan w:val="2"/>
            <w:tcBorders>
              <w:right w:val="single" w:sz="18" w:space="0" w:color="476166" w:themeColor="accent1"/>
            </w:tcBorders>
          </w:tcPr>
          <w:p w14:paraId="6B71291A" w14:textId="77777777" w:rsidR="00424776" w:rsidRPr="00424776" w:rsidRDefault="00424776" w:rsidP="00424776"/>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F42CA0C" w14:textId="71B5FCDE" w:rsidR="00424776" w:rsidRPr="00424776" w:rsidRDefault="00424776" w:rsidP="00424776">
            <w:pPr>
              <w:jc w:val="center"/>
              <w:outlineLvl w:val="3"/>
              <w:rPr>
                <w:rFonts w:asciiTheme="majorHAnsi" w:hAnsiTheme="majorHAnsi"/>
                <w:b/>
                <w:color w:val="476166" w:themeColor="accent1"/>
                <w:sz w:val="28"/>
                <w:szCs w:val="28"/>
              </w:rPr>
            </w:pPr>
            <w:r w:rsidRPr="00424776">
              <w:rPr>
                <w:rFonts w:asciiTheme="majorHAnsi" w:hAnsiTheme="majorHAnsi"/>
                <w:b/>
                <w:color w:val="476166" w:themeColor="accent1"/>
                <w:sz w:val="40"/>
                <w:szCs w:val="40"/>
              </w:rPr>
              <w:t>CO</w:t>
            </w:r>
            <w:r>
              <w:rPr>
                <w:rFonts w:asciiTheme="majorHAnsi" w:hAnsiTheme="majorHAnsi"/>
                <w:b/>
                <w:color w:val="476166" w:themeColor="accent1"/>
                <w:sz w:val="40"/>
                <w:szCs w:val="40"/>
              </w:rPr>
              <w:t>DES</w:t>
            </w:r>
          </w:p>
        </w:tc>
        <w:tc>
          <w:tcPr>
            <w:tcW w:w="2158" w:type="dxa"/>
            <w:gridSpan w:val="2"/>
            <w:tcBorders>
              <w:left w:val="single" w:sz="18" w:space="0" w:color="476166" w:themeColor="accent1"/>
            </w:tcBorders>
          </w:tcPr>
          <w:p w14:paraId="704E1515" w14:textId="77777777" w:rsidR="00424776" w:rsidRPr="00424776" w:rsidRDefault="00424776" w:rsidP="00424776"/>
        </w:tc>
      </w:tr>
      <w:tr w:rsidR="00424776" w:rsidRPr="00424776" w14:paraId="2202B6CC" w14:textId="77777777" w:rsidTr="00D552FF">
        <w:tc>
          <w:tcPr>
            <w:tcW w:w="2158" w:type="dxa"/>
            <w:gridSpan w:val="2"/>
          </w:tcPr>
          <w:p w14:paraId="5385A90E" w14:textId="77777777" w:rsidR="00424776" w:rsidRPr="00424776" w:rsidRDefault="00424776" w:rsidP="00424776"/>
        </w:tc>
        <w:tc>
          <w:tcPr>
            <w:tcW w:w="2158" w:type="dxa"/>
            <w:tcBorders>
              <w:top w:val="single" w:sz="18" w:space="0" w:color="476166" w:themeColor="accent1"/>
            </w:tcBorders>
          </w:tcPr>
          <w:p w14:paraId="49B3694F" w14:textId="77777777" w:rsidR="00424776" w:rsidRPr="00424776" w:rsidRDefault="00424776" w:rsidP="00424776"/>
        </w:tc>
        <w:tc>
          <w:tcPr>
            <w:tcW w:w="2158" w:type="dxa"/>
            <w:tcBorders>
              <w:top w:val="single" w:sz="18" w:space="0" w:color="476166" w:themeColor="accent1"/>
            </w:tcBorders>
          </w:tcPr>
          <w:p w14:paraId="02DBD2C5" w14:textId="77777777" w:rsidR="00424776" w:rsidRPr="00424776" w:rsidRDefault="00424776" w:rsidP="00424776"/>
        </w:tc>
        <w:tc>
          <w:tcPr>
            <w:tcW w:w="2158" w:type="dxa"/>
            <w:tcBorders>
              <w:top w:val="single" w:sz="18" w:space="0" w:color="476166" w:themeColor="accent1"/>
            </w:tcBorders>
          </w:tcPr>
          <w:p w14:paraId="46318597" w14:textId="77777777" w:rsidR="00424776" w:rsidRPr="00424776" w:rsidRDefault="00424776" w:rsidP="00424776"/>
        </w:tc>
        <w:tc>
          <w:tcPr>
            <w:tcW w:w="2158" w:type="dxa"/>
            <w:gridSpan w:val="2"/>
          </w:tcPr>
          <w:p w14:paraId="74DECA45" w14:textId="77777777" w:rsidR="00424776" w:rsidRPr="00424776" w:rsidRDefault="00424776" w:rsidP="00424776"/>
        </w:tc>
      </w:tr>
      <w:tr w:rsidR="00424776" w:rsidRPr="00E04F2F" w14:paraId="217D233A" w14:textId="77777777" w:rsidTr="00D552FF">
        <w:trPr>
          <w:trHeight w:val="4546"/>
        </w:trPr>
        <w:tc>
          <w:tcPr>
            <w:tcW w:w="1079" w:type="dxa"/>
          </w:tcPr>
          <w:p w14:paraId="5D2B8228" w14:textId="77777777" w:rsidR="00424776" w:rsidRPr="00E04F2F" w:rsidRDefault="00424776" w:rsidP="00424776">
            <w:pPr>
              <w:rPr>
                <w:sz w:val="22"/>
                <w:szCs w:val="22"/>
              </w:rPr>
            </w:pPr>
          </w:p>
        </w:tc>
        <w:tc>
          <w:tcPr>
            <w:tcW w:w="8632" w:type="dxa"/>
            <w:gridSpan w:val="5"/>
            <w:tcBorders>
              <w:top w:val="single" w:sz="18" w:space="0" w:color="476166" w:themeColor="accent1"/>
              <w:bottom w:val="single" w:sz="18" w:space="0" w:color="476166" w:themeColor="accent1"/>
            </w:tcBorders>
          </w:tcPr>
          <w:p w14:paraId="6C153042" w14:textId="3C542A38" w:rsidR="00424776" w:rsidRPr="00E04F2F" w:rsidRDefault="001C552C" w:rsidP="006278EE">
            <w:pPr>
              <w:jc w:val="center"/>
              <w:rPr>
                <w:rFonts w:asciiTheme="majorHAnsi" w:hAnsiTheme="majorHAnsi"/>
                <w:b/>
                <w:color w:val="476166" w:themeColor="accent1"/>
                <w:sz w:val="32"/>
                <w:szCs w:val="32"/>
                <w:u w:val="single"/>
              </w:rPr>
            </w:pPr>
            <w:r w:rsidRPr="00E04F2F">
              <w:rPr>
                <w:rFonts w:asciiTheme="majorHAnsi" w:hAnsiTheme="majorHAnsi"/>
                <w:b/>
                <w:color w:val="476166" w:themeColor="accent1"/>
                <w:sz w:val="32"/>
                <w:szCs w:val="32"/>
                <w:u w:val="single"/>
              </w:rPr>
              <w:t>ALU</w:t>
            </w:r>
          </w:p>
          <w:p w14:paraId="36EF07EA"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module ALU(op_code,rd,rs,rt,shamt,constant,hi_in,lo_in,hi_out,lo_out);</w:t>
            </w:r>
          </w:p>
          <w:p w14:paraId="0B0F7DA5"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//inputs</w:t>
            </w:r>
          </w:p>
          <w:p w14:paraId="6C53CA0D"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input [3:0] op_code;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 // op_code is of 4 bits</w:t>
            </w:r>
          </w:p>
          <w:p w14:paraId="657B4DE1"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input [15:0]rs,rt,hi_in,lo_in,constant;          </w:t>
            </w:r>
            <w:r w:rsidRPr="00E04F2F">
              <w:rPr>
                <w:rFonts w:asciiTheme="majorHAnsi" w:hAnsiTheme="majorHAnsi"/>
                <w:bCs/>
                <w:color w:val="476166" w:themeColor="accent1"/>
                <w:sz w:val="20"/>
                <w:szCs w:val="20"/>
              </w:rPr>
              <w:tab/>
              <w:t xml:space="preserve"> // all inputs are of 16 bits</w:t>
            </w:r>
          </w:p>
          <w:p w14:paraId="4667A600"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input [2:0] shamt;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       // shamt is of 3 bits</w:t>
            </w:r>
          </w:p>
          <w:p w14:paraId="1158321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//temp regs</w:t>
            </w:r>
          </w:p>
          <w:p w14:paraId="7F87030E"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reg [8:0] address;</w:t>
            </w:r>
          </w:p>
          <w:p w14:paraId="798D3AB3"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reg [31:0] TEMP; </w:t>
            </w:r>
          </w:p>
          <w:p w14:paraId="3A11E6B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//outputs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                 // temporary wire for saving 32 bit answer of multiplication</w:t>
            </w:r>
          </w:p>
          <w:p w14:paraId="5BCD5798"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output reg[15:0] rd,hi_out,lo_out;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  // outputs are also 16 bits</w:t>
            </w:r>
          </w:p>
          <w:p w14:paraId="6FA63CE1" w14:textId="77777777" w:rsidR="001C552C" w:rsidRPr="00E04F2F" w:rsidRDefault="001C552C" w:rsidP="001C552C">
            <w:pPr>
              <w:rPr>
                <w:rFonts w:asciiTheme="majorHAnsi" w:hAnsiTheme="majorHAnsi"/>
                <w:bCs/>
                <w:color w:val="476166" w:themeColor="accent1"/>
                <w:sz w:val="20"/>
                <w:szCs w:val="20"/>
              </w:rPr>
            </w:pPr>
          </w:p>
          <w:p w14:paraId="577A7BB3" w14:textId="77777777" w:rsidR="001C552C" w:rsidRPr="00E04F2F" w:rsidRDefault="001C552C" w:rsidP="001C552C">
            <w:pPr>
              <w:rPr>
                <w:rFonts w:asciiTheme="majorHAnsi" w:hAnsiTheme="majorHAnsi"/>
                <w:bCs/>
                <w:color w:val="476166" w:themeColor="accent1"/>
                <w:sz w:val="20"/>
                <w:szCs w:val="20"/>
              </w:rPr>
            </w:pPr>
          </w:p>
          <w:p w14:paraId="10E85487" w14:textId="77777777" w:rsidR="001C552C" w:rsidRPr="00E04F2F" w:rsidRDefault="001C552C" w:rsidP="001C552C">
            <w:pPr>
              <w:rPr>
                <w:rFonts w:asciiTheme="majorHAnsi" w:hAnsiTheme="majorHAnsi"/>
                <w:bCs/>
                <w:color w:val="476166" w:themeColor="accent1"/>
                <w:sz w:val="20"/>
                <w:szCs w:val="20"/>
              </w:rPr>
            </w:pPr>
          </w:p>
          <w:p w14:paraId="3BFF71FF"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//////////////////////////////////////////RAM//////////////////////////////////////////////////</w:t>
            </w:r>
          </w:p>
          <w:p w14:paraId="51C50AE5"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reg [15:0] RAM [0:7];</w:t>
            </w:r>
          </w:p>
          <w:p w14:paraId="0F3FC311"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initial</w:t>
            </w:r>
          </w:p>
          <w:p w14:paraId="1C2B2EC8"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begin</w:t>
            </w:r>
          </w:p>
          <w:p w14:paraId="3FAE6CB2"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RAM[0] = 16'b 0000000000000001;</w:t>
            </w:r>
          </w:p>
          <w:p w14:paraId="218CD1CA"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RAM[1] = 16'b 0000000000000101;                     // Memory location</w:t>
            </w:r>
          </w:p>
          <w:p w14:paraId="32590627"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RAM[2] = 16'b 0000000000000000;</w:t>
            </w:r>
          </w:p>
          <w:p w14:paraId="1C4DE2D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RAM[3] = 16'b 0000000000000000;</w:t>
            </w:r>
          </w:p>
          <w:p w14:paraId="7304B97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RAM[4] = 16'b 0000000000000011;</w:t>
            </w:r>
          </w:p>
          <w:p w14:paraId="174CA04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RAM[5] = 16'b 0000000000000001;</w:t>
            </w:r>
          </w:p>
          <w:p w14:paraId="71AE136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RAM[6] = 16'b 0000000000000001;</w:t>
            </w:r>
          </w:p>
          <w:p w14:paraId="3E2BD639"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RAM[7] = 16'b 0000000000000001;</w:t>
            </w:r>
          </w:p>
          <w:p w14:paraId="32C62758"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end</w:t>
            </w:r>
          </w:p>
          <w:p w14:paraId="76E01E40" w14:textId="77777777" w:rsidR="001C552C" w:rsidRPr="00E04F2F" w:rsidRDefault="001C552C" w:rsidP="001C552C">
            <w:pPr>
              <w:rPr>
                <w:rFonts w:asciiTheme="majorHAnsi" w:hAnsiTheme="majorHAnsi"/>
                <w:bCs/>
                <w:color w:val="476166" w:themeColor="accent1"/>
                <w:sz w:val="20"/>
                <w:szCs w:val="20"/>
              </w:rPr>
            </w:pPr>
          </w:p>
          <w:p w14:paraId="0EF581CD"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w:t>
            </w:r>
          </w:p>
          <w:p w14:paraId="7B815562"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always @ (*)</w:t>
            </w:r>
          </w:p>
          <w:p w14:paraId="2BB58E7C"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t>begin</w:t>
            </w:r>
          </w:p>
          <w:p w14:paraId="6F27E484"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if(op_code== 0)</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 if op_code is 0 then add rs and rt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p>
          <w:p w14:paraId="68768201"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2566497D"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rd = rs + rt; </w:t>
            </w:r>
          </w:p>
          <w:p w14:paraId="601E142E"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7CF90565"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p>
          <w:p w14:paraId="7850E7FA"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else if (op_code==1)</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if op_code is 1 then shift the rs left by shamt amount</w:t>
            </w:r>
          </w:p>
          <w:p w14:paraId="52E05E6D"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04935823"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rd = rs &lt;&lt; shamt;</w:t>
            </w:r>
          </w:p>
          <w:p w14:paraId="23A8F6B5"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240D35E1"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else if (op_code==2)</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if op_code is 2 then shift the rs right by shamt amount</w:t>
            </w:r>
          </w:p>
          <w:p w14:paraId="29D8AE17"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789B686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rd = rs &gt;&gt; shamt; </w:t>
            </w:r>
          </w:p>
          <w:p w14:paraId="7D01B652"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45BC65E5"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else if (op_code==3)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if op_code == 3 then then multiply the answer will come 32 bit which we will store in TEMP</w:t>
            </w:r>
          </w:p>
          <w:p w14:paraId="679DD0A4"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2C5A043D"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TEMP = rs * rt;  </w:t>
            </w:r>
          </w:p>
          <w:p w14:paraId="146157C7"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hi_out = TEMP[31:16];      //saving 16 msb in hi             </w:t>
            </w:r>
          </w:p>
          <w:p w14:paraId="757128EF"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lo_out = TEMP[15:0];</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//saving rest 16 lsb in lo </w:t>
            </w:r>
          </w:p>
          <w:p w14:paraId="113C4925"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50CECEB5"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else if (op_code==4)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//if op_code == 4 then rd = lo_in</w:t>
            </w:r>
          </w:p>
          <w:p w14:paraId="28DCCD6C"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39C16FA4"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lastRenderedPageBreak/>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rd = lo_in; </w:t>
            </w:r>
          </w:p>
          <w:p w14:paraId="4CE4C463"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7F4EF3AF"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else if (op_code==5)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//if op_code == 5 then rd = hi_in</w:t>
            </w:r>
          </w:p>
          <w:p w14:paraId="12E78C18"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57F63096"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rd = rs + constant; </w:t>
            </w:r>
          </w:p>
          <w:p w14:paraId="1AB2C95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57E359E3"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else if (op_code==6)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//if op_code == 6 then rd = rs | rt</w:t>
            </w:r>
          </w:p>
          <w:p w14:paraId="47FC2B49"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301576D9"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rd = rs | rt; </w:t>
            </w:r>
          </w:p>
          <w:p w14:paraId="427D28D1"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5693A66D"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else if (op_code==7)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//if op_code == 7 then rd = rs &amp; rd</w:t>
            </w:r>
          </w:p>
          <w:p w14:paraId="79648EE4"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21CAC53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rd = rs &amp; rt; </w:t>
            </w:r>
          </w:p>
          <w:p w14:paraId="7AFD1A68"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5AEB0DE7"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else if (op_code==8)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//if op_code == 8 then rd = rs + constant(addi)</w:t>
            </w:r>
          </w:p>
          <w:p w14:paraId="06813628"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26074AD7"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rd = rs + constant; </w:t>
            </w:r>
          </w:p>
          <w:p w14:paraId="00CED753"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1A274DFE"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else if (op_code==9)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//if op_code == 9 then rd = constant(li)</w:t>
            </w:r>
          </w:p>
          <w:p w14:paraId="70E7BDA6"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05636D60"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sz w:val="20"/>
                <w:szCs w:val="20"/>
              </w:rPr>
              <w:t xml:space="preserve">rd = constant; </w:t>
            </w:r>
          </w:p>
          <w:p w14:paraId="5267B27F"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end         </w:t>
            </w:r>
          </w:p>
          <w:p w14:paraId="6F379BEF"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sz w:val="20"/>
                <w:szCs w:val="20"/>
              </w:rPr>
              <w:t xml:space="preserve">else if (op_code==10)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//if op_code == 10 then rd = RAM [rs + constant]</w:t>
            </w:r>
          </w:p>
          <w:p w14:paraId="43660BF2"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3CE520F3"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rd = RAM [rs + constant];  </w:t>
            </w:r>
          </w:p>
          <w:p w14:paraId="3D2DE28B"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2458C74A"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else if (op_code==11) </w:t>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//if op_code == 11 then RAM [rs + constant] = rd</w:t>
            </w:r>
          </w:p>
          <w:p w14:paraId="7CE21EB9"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09C18BEE"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RAM [rs + constant] = rd;  </w:t>
            </w:r>
          </w:p>
          <w:p w14:paraId="6121F284"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6E618F9C"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p>
          <w:p w14:paraId="2FCF55D3"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else   </w:t>
            </w:r>
          </w:p>
          <w:p w14:paraId="401C46C2"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begin </w:t>
            </w:r>
          </w:p>
          <w:p w14:paraId="17D368C8"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rd = 0; </w:t>
            </w:r>
          </w:p>
          <w:p w14:paraId="24676E24"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2EF9185F"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r>
          </w:p>
          <w:p w14:paraId="2528BE51" w14:textId="77777777"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end</w:t>
            </w:r>
          </w:p>
          <w:p w14:paraId="271A000B" w14:textId="77777777" w:rsidR="001C552C" w:rsidRPr="00E04F2F" w:rsidRDefault="001C552C" w:rsidP="001C552C">
            <w:pPr>
              <w:rPr>
                <w:rFonts w:asciiTheme="majorHAnsi" w:hAnsiTheme="majorHAnsi"/>
                <w:bCs/>
                <w:color w:val="476166" w:themeColor="accent1"/>
                <w:sz w:val="20"/>
                <w:szCs w:val="20"/>
              </w:rPr>
            </w:pPr>
          </w:p>
          <w:p w14:paraId="03E482CF" w14:textId="2B807EF0" w:rsidR="001C552C" w:rsidRPr="00E04F2F" w:rsidRDefault="001C552C" w:rsidP="001C552C">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endmodule</w:t>
            </w:r>
          </w:p>
          <w:p w14:paraId="59798032" w14:textId="77777777" w:rsidR="006278EE" w:rsidRPr="00E04F2F" w:rsidRDefault="006278EE" w:rsidP="00424776">
            <w:pPr>
              <w:rPr>
                <w:rFonts w:asciiTheme="majorHAnsi" w:hAnsiTheme="majorHAnsi"/>
                <w:bCs/>
                <w:color w:val="476166" w:themeColor="accent1"/>
              </w:rPr>
            </w:pPr>
          </w:p>
          <w:p w14:paraId="75B76CDD" w14:textId="1FC0BE1A" w:rsidR="00424776" w:rsidRPr="00E04F2F" w:rsidRDefault="006278EE" w:rsidP="006278EE">
            <w:pPr>
              <w:jc w:val="center"/>
              <w:rPr>
                <w:rFonts w:asciiTheme="majorHAnsi" w:hAnsiTheme="majorHAnsi"/>
                <w:b/>
                <w:color w:val="476166" w:themeColor="accent1"/>
                <w:sz w:val="32"/>
                <w:szCs w:val="32"/>
                <w:u w:val="single"/>
              </w:rPr>
            </w:pPr>
            <w:r w:rsidRPr="00E04F2F">
              <w:rPr>
                <w:rFonts w:asciiTheme="majorHAnsi" w:hAnsiTheme="majorHAnsi"/>
                <w:b/>
                <w:color w:val="476166" w:themeColor="accent1"/>
                <w:sz w:val="32"/>
                <w:szCs w:val="32"/>
                <w:u w:val="single"/>
              </w:rPr>
              <w:t>DATAPATH</w:t>
            </w:r>
          </w:p>
          <w:p w14:paraId="4049BAF2" w14:textId="77777777" w:rsidR="006278EE" w:rsidRPr="00E04F2F" w:rsidRDefault="006278EE" w:rsidP="006278EE">
            <w:pPr>
              <w:rPr>
                <w:rFonts w:asciiTheme="majorHAnsi" w:hAnsiTheme="majorHAnsi"/>
                <w:bCs/>
                <w:color w:val="476166" w:themeColor="accent1"/>
              </w:rPr>
            </w:pPr>
          </w:p>
          <w:p w14:paraId="33C37221"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module data_path(op_code,rd_index,rs_index,rt_index,shamt,constant,rd_value,rs_value,rt_value,low_out,high_out,SR);</w:t>
            </w:r>
          </w:p>
          <w:p w14:paraId="6BFE286A"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//inputs</w:t>
            </w:r>
          </w:p>
          <w:p w14:paraId="106165D8"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input [3:0] op_code;</w:t>
            </w:r>
          </w:p>
          <w:p w14:paraId="038CC259"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input [2:0] rd_index, rs_index, rt_index, shamt;</w:t>
            </w:r>
          </w:p>
          <w:p w14:paraId="4A08909F"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input [5:0] constant;</w:t>
            </w:r>
          </w:p>
          <w:p w14:paraId="45A0F7C2"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//outputs</w:t>
            </w:r>
          </w:p>
          <w:p w14:paraId="4B4D98B4"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output [15:0] rd_value;</w:t>
            </w:r>
          </w:p>
          <w:p w14:paraId="7AE81950"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output reg [15:0] rs_value,rt_value,low_out,high_out;</w:t>
            </w:r>
          </w:p>
          <w:p w14:paraId="35200FCB"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output [16:0]SR;</w:t>
            </w:r>
          </w:p>
          <w:p w14:paraId="2A0AB0CB"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//wires</w:t>
            </w:r>
          </w:p>
          <w:p w14:paraId="772D319C"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lastRenderedPageBreak/>
              <w:t>wire [15:0] hi_in,lo_in,hi_out,lo_out;</w:t>
            </w:r>
          </w:p>
          <w:p w14:paraId="1BD5340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//regs</w:t>
            </w:r>
          </w:p>
          <w:p w14:paraId="5D397184"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reg [16:0]HI,LO,SR;</w:t>
            </w:r>
          </w:p>
          <w:p w14:paraId="7FC4BCA6" w14:textId="77777777" w:rsidR="006278EE" w:rsidRPr="00E04F2F" w:rsidRDefault="006278EE" w:rsidP="006278EE">
            <w:pPr>
              <w:rPr>
                <w:rFonts w:asciiTheme="majorHAnsi" w:hAnsiTheme="majorHAnsi"/>
                <w:bCs/>
                <w:color w:val="476166" w:themeColor="accent1"/>
                <w:sz w:val="22"/>
                <w:szCs w:val="22"/>
              </w:rPr>
            </w:pPr>
          </w:p>
          <w:p w14:paraId="39863B7E"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REG FILE ///////////////////</w:t>
            </w:r>
          </w:p>
          <w:p w14:paraId="6DA52F1B"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reg [15:0] regfile[0:7];</w:t>
            </w:r>
          </w:p>
          <w:p w14:paraId="750D12F2"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initial</w:t>
            </w:r>
          </w:p>
          <w:p w14:paraId="119CBCBC"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begin</w:t>
            </w:r>
          </w:p>
          <w:p w14:paraId="450144A6"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regfile[0]=7;</w:t>
            </w:r>
          </w:p>
          <w:p w14:paraId="5CB371AA"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regfile[1]=6;</w:t>
            </w:r>
          </w:p>
          <w:p w14:paraId="6B1C6D08"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regfile[2]=5;</w:t>
            </w:r>
          </w:p>
          <w:p w14:paraId="3C8FC9C9"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regfile[3]=4;</w:t>
            </w:r>
          </w:p>
          <w:p w14:paraId="733D03DA"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regfile[4]=3;</w:t>
            </w:r>
          </w:p>
          <w:p w14:paraId="06C9A840"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regfile[5]=2;</w:t>
            </w:r>
          </w:p>
          <w:p w14:paraId="01486204"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regfile[6]=1;</w:t>
            </w:r>
          </w:p>
          <w:p w14:paraId="50E4E0DC"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regfile[7]=0;</w:t>
            </w:r>
          </w:p>
          <w:p w14:paraId="7793349B"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//special registers</w:t>
            </w:r>
          </w:p>
          <w:p w14:paraId="65561E0F"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HI=16'b0000000000000000;</w:t>
            </w:r>
          </w:p>
          <w:p w14:paraId="33CC1A1D"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LO=16'b0000000000000000;</w:t>
            </w:r>
          </w:p>
          <w:p w14:paraId="38129D42"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SR=16'b0000000000000000;</w:t>
            </w:r>
          </w:p>
          <w:p w14:paraId="3D27B4D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end</w:t>
            </w:r>
          </w:p>
          <w:p w14:paraId="375130A3"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always@(op_code)</w:t>
            </w:r>
          </w:p>
          <w:p w14:paraId="40C3AE36"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begin</w:t>
            </w:r>
          </w:p>
          <w:p w14:paraId="2DFF350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if (op_code&gt;=0 &amp;&amp; op_code&lt;=7)</w:t>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//R TYPE</w:t>
            </w:r>
          </w:p>
          <w:p w14:paraId="32A1CDC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begin</w:t>
            </w:r>
          </w:p>
          <w:p w14:paraId="045FC6F3"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rs_value=regfile[rs_index];</w:t>
            </w:r>
          </w:p>
          <w:p w14:paraId="69601D9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rt_value=regfile[rt_index];</w:t>
            </w:r>
          </w:p>
          <w:p w14:paraId="275BDE02"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end</w:t>
            </w:r>
          </w:p>
          <w:p w14:paraId="0A60B664"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else if (op_code&gt;=8 &amp;&amp; op_code&lt;=11) //I TYPE</w:t>
            </w:r>
          </w:p>
          <w:p w14:paraId="3B41CEA1"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begin</w:t>
            </w:r>
          </w:p>
          <w:p w14:paraId="66A0C81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 xml:space="preserve">rs_value=regfile[rs_index]; </w:t>
            </w:r>
          </w:p>
          <w:p w14:paraId="4128C66A"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end</w:t>
            </w:r>
          </w:p>
          <w:p w14:paraId="5450A2DA"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 xml:space="preserve">    else </w:t>
            </w:r>
          </w:p>
          <w:p w14:paraId="348476F0"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 xml:space="preserve">begin </w:t>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//J TYPE IS USED WITH PC</w:t>
            </w:r>
          </w:p>
          <w:p w14:paraId="58D3A4AF"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rs_value=0;</w:t>
            </w:r>
          </w:p>
          <w:p w14:paraId="4A61C310"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 xml:space="preserve">rt_value=0; </w:t>
            </w:r>
          </w:p>
          <w:p w14:paraId="23850F76"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p>
          <w:p w14:paraId="42AEE2C1"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end</w:t>
            </w:r>
          </w:p>
          <w:p w14:paraId="4A3DEB7E"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end</w:t>
            </w:r>
          </w:p>
          <w:p w14:paraId="44801165" w14:textId="77777777" w:rsidR="006278EE" w:rsidRPr="00E04F2F" w:rsidRDefault="006278EE" w:rsidP="006278EE">
            <w:pPr>
              <w:rPr>
                <w:rFonts w:asciiTheme="majorHAnsi" w:hAnsiTheme="majorHAnsi"/>
                <w:bCs/>
                <w:color w:val="476166" w:themeColor="accent1"/>
                <w:sz w:val="22"/>
                <w:szCs w:val="22"/>
              </w:rPr>
            </w:pPr>
          </w:p>
          <w:p w14:paraId="00283A9E"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//Implementing SR</w:t>
            </w:r>
            <w:r w:rsidRPr="00E04F2F">
              <w:rPr>
                <w:rFonts w:asciiTheme="majorHAnsi" w:hAnsiTheme="majorHAnsi"/>
                <w:bCs/>
                <w:color w:val="476166" w:themeColor="accent1"/>
                <w:sz w:val="22"/>
                <w:szCs w:val="22"/>
              </w:rPr>
              <w:tab/>
            </w:r>
          </w:p>
          <w:p w14:paraId="225D7A98"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always @(*)</w:t>
            </w:r>
          </w:p>
          <w:p w14:paraId="7734DFBA"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begin</w:t>
            </w:r>
            <w:r w:rsidRPr="00E04F2F">
              <w:rPr>
                <w:rFonts w:asciiTheme="majorHAnsi" w:hAnsiTheme="majorHAnsi"/>
                <w:bCs/>
                <w:color w:val="476166" w:themeColor="accent1"/>
                <w:sz w:val="22"/>
                <w:szCs w:val="22"/>
              </w:rPr>
              <w:tab/>
            </w:r>
          </w:p>
          <w:p w14:paraId="4277C7E0"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if(rs_value==rt_value)</w:t>
            </w:r>
          </w:p>
          <w:p w14:paraId="083BA609"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 xml:space="preserve">SR[3]=1;                  </w:t>
            </w:r>
            <w:r w:rsidRPr="00E04F2F">
              <w:rPr>
                <w:rFonts w:asciiTheme="majorHAnsi" w:hAnsiTheme="majorHAnsi"/>
                <w:bCs/>
                <w:color w:val="476166" w:themeColor="accent1"/>
                <w:sz w:val="22"/>
                <w:szCs w:val="22"/>
              </w:rPr>
              <w:tab/>
              <w:t xml:space="preserve">   //zero flag</w:t>
            </w:r>
          </w:p>
          <w:p w14:paraId="735D499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else if(rs_value&lt;rt_value)</w:t>
            </w:r>
          </w:p>
          <w:p w14:paraId="5CDCE0AC"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SR[2]=1;                           //negative flag</w:t>
            </w:r>
          </w:p>
          <w:p w14:paraId="20A416F4"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else if(rs_value[15]==1 &amp;&amp; rt_value[15]==1)</w:t>
            </w:r>
          </w:p>
          <w:p w14:paraId="52115AC4"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SR[0]=1;                       //overflow flag</w:t>
            </w:r>
          </w:p>
          <w:p w14:paraId="7ED4000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else if(rs_value[15]==0 &amp;&amp; rt_value[15]==0)</w:t>
            </w:r>
          </w:p>
          <w:p w14:paraId="2611B27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SR[0]=1;                               //overflow flag</w:t>
            </w:r>
          </w:p>
          <w:p w14:paraId="0FF8090D"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else if(rs_value[16:0] || rt_value[16:0])</w:t>
            </w:r>
          </w:p>
          <w:p w14:paraId="397FE355"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r>
            <w:r w:rsidRPr="00E04F2F">
              <w:rPr>
                <w:rFonts w:asciiTheme="majorHAnsi" w:hAnsiTheme="majorHAnsi"/>
                <w:bCs/>
                <w:color w:val="476166" w:themeColor="accent1"/>
                <w:sz w:val="22"/>
                <w:szCs w:val="22"/>
              </w:rPr>
              <w:tab/>
              <w:t xml:space="preserve">SR[1]=1;                         </w:t>
            </w:r>
            <w:r w:rsidRPr="00E04F2F">
              <w:rPr>
                <w:rFonts w:asciiTheme="majorHAnsi" w:hAnsiTheme="majorHAnsi"/>
                <w:bCs/>
                <w:color w:val="476166" w:themeColor="accent1"/>
                <w:sz w:val="22"/>
                <w:szCs w:val="22"/>
              </w:rPr>
              <w:tab/>
              <w:t xml:space="preserve"> //carry flag</w:t>
            </w:r>
          </w:p>
          <w:p w14:paraId="7A4102C6"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end</w:t>
            </w:r>
          </w:p>
          <w:p w14:paraId="2B147066"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r>
          </w:p>
          <w:p w14:paraId="4A28C64E"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lastRenderedPageBreak/>
              <w:tab/>
            </w:r>
          </w:p>
          <w:p w14:paraId="194C8298"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always @(*)</w:t>
            </w:r>
          </w:p>
          <w:p w14:paraId="273AB60C"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begin</w:t>
            </w:r>
          </w:p>
          <w:p w14:paraId="1266A003"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//assigning values of low and high to output</w:t>
            </w:r>
          </w:p>
          <w:p w14:paraId="061548AB"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low_out = lo_out;</w:t>
            </w:r>
          </w:p>
          <w:p w14:paraId="799176B9"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high_out = hi_out;</w:t>
            </w:r>
          </w:p>
          <w:p w14:paraId="5C8496A9"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//assigning value of rd,high and lo to register</w:t>
            </w:r>
          </w:p>
          <w:p w14:paraId="6594AA2F"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regfile[rd_index] = rd_value;</w:t>
            </w:r>
          </w:p>
          <w:p w14:paraId="1351B048"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HI = hi_out;</w:t>
            </w:r>
          </w:p>
          <w:p w14:paraId="3FE48084"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LO = lo_out;</w:t>
            </w:r>
            <w:r w:rsidRPr="00E04F2F">
              <w:rPr>
                <w:rFonts w:asciiTheme="majorHAnsi" w:hAnsiTheme="majorHAnsi"/>
                <w:bCs/>
                <w:color w:val="476166" w:themeColor="accent1"/>
                <w:sz w:val="22"/>
                <w:szCs w:val="22"/>
              </w:rPr>
              <w:tab/>
            </w:r>
          </w:p>
          <w:p w14:paraId="3C2310EF"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b/>
              <w:t>end</w:t>
            </w:r>
          </w:p>
          <w:p w14:paraId="284D7785" w14:textId="77777777" w:rsidR="006278EE" w:rsidRPr="00E04F2F" w:rsidRDefault="006278EE" w:rsidP="006278EE">
            <w:pPr>
              <w:rPr>
                <w:rFonts w:asciiTheme="majorHAnsi" w:hAnsiTheme="majorHAnsi"/>
                <w:bCs/>
                <w:color w:val="476166" w:themeColor="accent1"/>
                <w:sz w:val="22"/>
                <w:szCs w:val="22"/>
              </w:rPr>
            </w:pPr>
          </w:p>
          <w:p w14:paraId="3EEEE2DD" w14:textId="77777777" w:rsidR="006278EE"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ALU call(op_code,rd_value,rs_value,rt_value,shamt,constant,hi_in,lo_in,hi_out,lo_out);</w:t>
            </w:r>
          </w:p>
          <w:p w14:paraId="6D81FEF1" w14:textId="77777777" w:rsidR="006278EE" w:rsidRPr="00E04F2F" w:rsidRDefault="006278EE" w:rsidP="006278EE">
            <w:pPr>
              <w:rPr>
                <w:rFonts w:asciiTheme="majorHAnsi" w:hAnsiTheme="majorHAnsi"/>
                <w:bCs/>
                <w:color w:val="476166" w:themeColor="accent1"/>
                <w:sz w:val="22"/>
                <w:szCs w:val="22"/>
              </w:rPr>
            </w:pPr>
          </w:p>
          <w:p w14:paraId="18D85864" w14:textId="2F1E4868" w:rsidR="00424776" w:rsidRPr="00E04F2F" w:rsidRDefault="006278EE" w:rsidP="006278EE">
            <w:pPr>
              <w:rPr>
                <w:rFonts w:asciiTheme="majorHAnsi" w:hAnsiTheme="majorHAnsi"/>
                <w:bCs/>
                <w:color w:val="476166" w:themeColor="accent1"/>
                <w:sz w:val="22"/>
                <w:szCs w:val="22"/>
              </w:rPr>
            </w:pPr>
            <w:r w:rsidRPr="00E04F2F">
              <w:rPr>
                <w:rFonts w:asciiTheme="majorHAnsi" w:hAnsiTheme="majorHAnsi"/>
                <w:bCs/>
                <w:color w:val="476166" w:themeColor="accent1"/>
                <w:sz w:val="22"/>
                <w:szCs w:val="22"/>
              </w:rPr>
              <w:t>endmodule</w:t>
            </w:r>
          </w:p>
          <w:p w14:paraId="354F528B" w14:textId="77777777" w:rsidR="00E04F2F" w:rsidRDefault="00E04F2F" w:rsidP="00E04F2F">
            <w:pPr>
              <w:tabs>
                <w:tab w:val="left" w:pos="5934"/>
              </w:tabs>
              <w:rPr>
                <w:rFonts w:asciiTheme="majorHAnsi" w:hAnsiTheme="majorHAnsi"/>
                <w:bCs/>
                <w:color w:val="476166" w:themeColor="accent1"/>
              </w:rPr>
            </w:pPr>
          </w:p>
          <w:p w14:paraId="696AC017" w14:textId="027DF5E7" w:rsidR="00424776" w:rsidRPr="00E04F2F" w:rsidRDefault="006278EE" w:rsidP="00E04F2F">
            <w:pPr>
              <w:tabs>
                <w:tab w:val="left" w:pos="5934"/>
              </w:tabs>
              <w:jc w:val="center"/>
              <w:rPr>
                <w:rFonts w:asciiTheme="majorHAnsi" w:hAnsiTheme="majorHAnsi"/>
                <w:bCs/>
                <w:color w:val="476166" w:themeColor="accent1"/>
                <w:sz w:val="32"/>
                <w:szCs w:val="32"/>
                <w:u w:val="single"/>
              </w:rPr>
            </w:pPr>
            <w:r w:rsidRPr="00E04F2F">
              <w:rPr>
                <w:rFonts w:asciiTheme="majorHAnsi" w:hAnsiTheme="majorHAnsi"/>
                <w:b/>
                <w:color w:val="476166" w:themeColor="accent1"/>
                <w:sz w:val="32"/>
                <w:szCs w:val="32"/>
                <w:u w:val="single"/>
              </w:rPr>
              <w:t>CONTROL UNIT</w:t>
            </w:r>
          </w:p>
          <w:p w14:paraId="6FD86D5D"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module control_unit(clk,rst,opcode,rd_reg,rs_reg,rt_reg,shamt,constant,address,rd_data);</w:t>
            </w:r>
          </w:p>
          <w:p w14:paraId="5CE86E03"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input clk,rst;</w:t>
            </w:r>
          </w:p>
          <w:p w14:paraId="5BD15236"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reg [15:0] instr;</w:t>
            </w:r>
          </w:p>
          <w:p w14:paraId="084BDBC1"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reg [7:0] PC;</w:t>
            </w:r>
          </w:p>
          <w:p w14:paraId="613A316F"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output  [3:0] opcode;</w:t>
            </w:r>
          </w:p>
          <w:p w14:paraId="1087639E"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output  [2:0] rd_reg,rs_reg,rt_reg,shamt;</w:t>
            </w:r>
          </w:p>
          <w:p w14:paraId="35055447"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output [5:0] constant;</w:t>
            </w:r>
          </w:p>
          <w:p w14:paraId="287F0442"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output [8:0] address;</w:t>
            </w:r>
          </w:p>
          <w:p w14:paraId="2BD31100"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output  [15:0] rd_data;</w:t>
            </w:r>
          </w:p>
          <w:p w14:paraId="5B3FE93E"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//ROM MEMORY</w:t>
            </w:r>
          </w:p>
          <w:p w14:paraId="3DE3CADD"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reg [15:0] ROM [0:15];</w:t>
            </w:r>
          </w:p>
          <w:p w14:paraId="66EA43DE"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initial</w:t>
            </w:r>
          </w:p>
          <w:p w14:paraId="443A95B5" w14:textId="77777777" w:rsidR="006278EE" w:rsidRPr="00E04F2F" w:rsidRDefault="006278EE" w:rsidP="006278EE">
            <w:pPr>
              <w:rPr>
                <w:rFonts w:asciiTheme="majorHAnsi" w:hAnsiTheme="majorHAnsi"/>
                <w:bCs/>
                <w:color w:val="476166" w:themeColor="accent1"/>
                <w:sz w:val="20"/>
                <w:szCs w:val="20"/>
              </w:rPr>
            </w:pPr>
          </w:p>
          <w:p w14:paraId="168E167A"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begin</w:t>
            </w:r>
          </w:p>
          <w:p w14:paraId="6400F200"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//(R TYPE INSTRUCTION)</w:t>
            </w:r>
          </w:p>
          <w:p w14:paraId="1350E63C"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ROM[0]  = 16'b 0000_111_001_000_000; </w:t>
            </w:r>
            <w:r w:rsidRPr="00E04F2F">
              <w:rPr>
                <w:rFonts w:asciiTheme="majorHAnsi" w:hAnsiTheme="majorHAnsi"/>
                <w:bCs/>
                <w:color w:val="476166" w:themeColor="accent1"/>
                <w:sz w:val="20"/>
                <w:szCs w:val="20"/>
              </w:rPr>
              <w:tab/>
              <w:t xml:space="preserve">  </w:t>
            </w:r>
            <w:r w:rsidRPr="00E04F2F">
              <w:rPr>
                <w:rFonts w:asciiTheme="majorHAnsi" w:hAnsiTheme="majorHAnsi"/>
                <w:bCs/>
                <w:color w:val="476166" w:themeColor="accent1"/>
                <w:sz w:val="20"/>
                <w:szCs w:val="20"/>
              </w:rPr>
              <w:tab/>
              <w:t xml:space="preserve">//  Opcode = 0 so rd = rs + rt                </w:t>
            </w:r>
          </w:p>
          <w:p w14:paraId="219D456B"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ROM[1]  = 16'b 0001_111_001_000_001; </w:t>
            </w:r>
            <w:r w:rsidRPr="00E04F2F">
              <w:rPr>
                <w:rFonts w:asciiTheme="majorHAnsi" w:hAnsiTheme="majorHAnsi"/>
                <w:bCs/>
                <w:color w:val="476166" w:themeColor="accent1"/>
                <w:sz w:val="20"/>
                <w:szCs w:val="20"/>
              </w:rPr>
              <w:tab/>
              <w:t xml:space="preserve">  </w:t>
            </w:r>
            <w:r w:rsidRPr="00E04F2F">
              <w:rPr>
                <w:rFonts w:asciiTheme="majorHAnsi" w:hAnsiTheme="majorHAnsi"/>
                <w:bCs/>
                <w:color w:val="476166" w:themeColor="accent1"/>
                <w:sz w:val="20"/>
                <w:szCs w:val="20"/>
              </w:rPr>
              <w:tab/>
              <w:t xml:space="preserve">//  Opcode = 1 so rd = rs &lt;&lt; shamt           </w:t>
            </w:r>
          </w:p>
          <w:p w14:paraId="297CE780"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ROM[2]  = 16'b 0010_111_001_001_001;   </w:t>
            </w:r>
            <w:r w:rsidRPr="00E04F2F">
              <w:rPr>
                <w:rFonts w:asciiTheme="majorHAnsi" w:hAnsiTheme="majorHAnsi"/>
                <w:bCs/>
                <w:color w:val="476166" w:themeColor="accent1"/>
                <w:sz w:val="20"/>
                <w:szCs w:val="20"/>
              </w:rPr>
              <w:tab/>
              <w:t xml:space="preserve">//  Opcode = 2 so rd = rs &gt;&gt; shamt            </w:t>
            </w:r>
          </w:p>
          <w:p w14:paraId="37C9D3DF"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ROM[3]  = 16'b 0011_111_001_001_000;   </w:t>
            </w:r>
            <w:r w:rsidRPr="00E04F2F">
              <w:rPr>
                <w:rFonts w:asciiTheme="majorHAnsi" w:hAnsiTheme="majorHAnsi"/>
                <w:bCs/>
                <w:color w:val="476166" w:themeColor="accent1"/>
                <w:sz w:val="20"/>
                <w:szCs w:val="20"/>
              </w:rPr>
              <w:tab/>
              <w:t xml:space="preserve">//  Opcode = 3 so rd = [hi,lo] = rs x rt                  </w:t>
            </w:r>
          </w:p>
          <w:p w14:paraId="54D1D898"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ROM[4]  = 16'b 0100_111_001_001_000;   </w:t>
            </w:r>
            <w:r w:rsidRPr="00E04F2F">
              <w:rPr>
                <w:rFonts w:asciiTheme="majorHAnsi" w:hAnsiTheme="majorHAnsi"/>
                <w:bCs/>
                <w:color w:val="476166" w:themeColor="accent1"/>
                <w:sz w:val="20"/>
                <w:szCs w:val="20"/>
              </w:rPr>
              <w:tab/>
              <w:t xml:space="preserve">//  Opcode = 4 so move from lo to rd                  </w:t>
            </w:r>
          </w:p>
          <w:p w14:paraId="116F1D1B"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ROM[5]  = 16'b 0101_111_001_001_000;    </w:t>
            </w:r>
            <w:r w:rsidRPr="00E04F2F">
              <w:rPr>
                <w:rFonts w:asciiTheme="majorHAnsi" w:hAnsiTheme="majorHAnsi"/>
                <w:bCs/>
                <w:color w:val="476166" w:themeColor="accent1"/>
                <w:sz w:val="20"/>
                <w:szCs w:val="20"/>
              </w:rPr>
              <w:tab/>
              <w:t xml:space="preserve">//  Opcode = 5 so move from hi to rd    rd = rs + consatnt          </w:t>
            </w:r>
          </w:p>
          <w:p w14:paraId="6EBC5F23"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ROM[6]  = 16'b 0110_111_001_001_000;    </w:t>
            </w:r>
            <w:r w:rsidRPr="00E04F2F">
              <w:rPr>
                <w:rFonts w:asciiTheme="majorHAnsi" w:hAnsiTheme="majorHAnsi"/>
                <w:bCs/>
                <w:color w:val="476166" w:themeColor="accent1"/>
                <w:sz w:val="20"/>
                <w:szCs w:val="20"/>
              </w:rPr>
              <w:tab/>
              <w:t xml:space="preserve">//  Opcode = 6 so  rd = rs | rt               </w:t>
            </w:r>
          </w:p>
          <w:p w14:paraId="4B9AA2BF"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ROM[7]  = 16'b 0111_111_001_001_000;    </w:t>
            </w:r>
            <w:r w:rsidRPr="00E04F2F">
              <w:rPr>
                <w:rFonts w:asciiTheme="majorHAnsi" w:hAnsiTheme="majorHAnsi"/>
                <w:bCs/>
                <w:color w:val="476166" w:themeColor="accent1"/>
                <w:sz w:val="20"/>
                <w:szCs w:val="20"/>
              </w:rPr>
              <w:tab/>
              <w:t>//  Opcode = 7 so  rd = rs &amp; rt</w:t>
            </w:r>
          </w:p>
          <w:p w14:paraId="06625BEC"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//(I TYPE INSTRUCTION)</w:t>
            </w:r>
          </w:p>
          <w:p w14:paraId="066D1ABF"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ROM[8]  = 16'b 1000_111_001_001000;    </w:t>
            </w:r>
            <w:r w:rsidRPr="00E04F2F">
              <w:rPr>
                <w:rFonts w:asciiTheme="majorHAnsi" w:hAnsiTheme="majorHAnsi"/>
                <w:bCs/>
                <w:color w:val="476166" w:themeColor="accent1"/>
                <w:sz w:val="20"/>
                <w:szCs w:val="20"/>
              </w:rPr>
              <w:tab/>
              <w:t xml:space="preserve">//  Opcode = 8 so rd = rs + consatnt  </w:t>
            </w:r>
          </w:p>
          <w:p w14:paraId="22A7B2BB"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ROM[9]  = 16'b 1001_111_001_001000;     </w:t>
            </w:r>
            <w:r w:rsidRPr="00E04F2F">
              <w:rPr>
                <w:rFonts w:asciiTheme="majorHAnsi" w:hAnsiTheme="majorHAnsi"/>
                <w:bCs/>
                <w:color w:val="476166" w:themeColor="accent1"/>
                <w:sz w:val="20"/>
                <w:szCs w:val="20"/>
              </w:rPr>
              <w:tab/>
              <w:t xml:space="preserve">//  Opcode = 9 so rd = constant </w:t>
            </w:r>
          </w:p>
          <w:p w14:paraId="16808342"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ROM[10] = 16'b 1010_111_001_001000;    </w:t>
            </w:r>
            <w:r w:rsidRPr="00E04F2F">
              <w:rPr>
                <w:rFonts w:asciiTheme="majorHAnsi" w:hAnsiTheme="majorHAnsi"/>
                <w:bCs/>
                <w:color w:val="476166" w:themeColor="accent1"/>
                <w:sz w:val="20"/>
                <w:szCs w:val="20"/>
              </w:rPr>
              <w:tab/>
              <w:t xml:space="preserve">//  Opcode = 10 so rd = memory(rs + constant) </w:t>
            </w:r>
          </w:p>
          <w:p w14:paraId="5B382DDA"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ROM[11] = 16'b 1011_111_001_001000;    </w:t>
            </w:r>
            <w:r w:rsidRPr="00E04F2F">
              <w:rPr>
                <w:rFonts w:asciiTheme="majorHAnsi" w:hAnsiTheme="majorHAnsi"/>
                <w:bCs/>
                <w:color w:val="476166" w:themeColor="accent1"/>
                <w:sz w:val="20"/>
                <w:szCs w:val="20"/>
              </w:rPr>
              <w:tab/>
              <w:t>//  Opcode = 11 so memory(rs + constant) = rd</w:t>
            </w:r>
          </w:p>
          <w:p w14:paraId="1543EADA"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//(J TYPE INSTRUCTION)</w:t>
            </w:r>
          </w:p>
          <w:p w14:paraId="69955AD3"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ROM[12] = 16'b 1100_000000010_000;     </w:t>
            </w:r>
            <w:r w:rsidRPr="00E04F2F">
              <w:rPr>
                <w:rFonts w:asciiTheme="majorHAnsi" w:hAnsiTheme="majorHAnsi"/>
                <w:bCs/>
                <w:color w:val="476166" w:themeColor="accent1"/>
                <w:sz w:val="20"/>
                <w:szCs w:val="20"/>
              </w:rPr>
              <w:tab/>
              <w:t xml:space="preserve">//  Opcode = 12 so PC = PC + address  </w:t>
            </w:r>
          </w:p>
          <w:p w14:paraId="21CA423F"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ROM[13] = 16'b 1101_000000010_000;      </w:t>
            </w:r>
            <w:r w:rsidRPr="00E04F2F">
              <w:rPr>
                <w:rFonts w:asciiTheme="majorHAnsi" w:hAnsiTheme="majorHAnsi"/>
                <w:bCs/>
                <w:color w:val="476166" w:themeColor="accent1"/>
                <w:sz w:val="20"/>
                <w:szCs w:val="20"/>
              </w:rPr>
              <w:tab/>
              <w:t>//  Opcode = 13 so PC = PC + address</w:t>
            </w:r>
          </w:p>
          <w:p w14:paraId="675C2C72"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ROM[14] = 16'b 1110_000000010_000;   </w:t>
            </w:r>
            <w:r w:rsidRPr="00E04F2F">
              <w:rPr>
                <w:rFonts w:asciiTheme="majorHAnsi" w:hAnsiTheme="majorHAnsi"/>
                <w:bCs/>
                <w:color w:val="476166" w:themeColor="accent1"/>
                <w:sz w:val="20"/>
                <w:szCs w:val="20"/>
              </w:rPr>
              <w:tab/>
              <w:t xml:space="preserve">   //  Opcode = 14 so PC = PC + address</w:t>
            </w:r>
          </w:p>
          <w:p w14:paraId="56220F25"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end</w:t>
            </w:r>
          </w:p>
          <w:p w14:paraId="73ABD056" w14:textId="77777777" w:rsidR="006278EE" w:rsidRPr="00E04F2F" w:rsidRDefault="006278EE" w:rsidP="006278EE">
            <w:pPr>
              <w:rPr>
                <w:rFonts w:asciiTheme="majorHAnsi" w:hAnsiTheme="majorHAnsi"/>
                <w:bCs/>
                <w:color w:val="476166" w:themeColor="accent1"/>
                <w:sz w:val="20"/>
                <w:szCs w:val="20"/>
              </w:rPr>
            </w:pPr>
          </w:p>
          <w:p w14:paraId="2164618A"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Making Clock</w:t>
            </w:r>
          </w:p>
          <w:p w14:paraId="22FEACFF"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always @ (posedge clk,posedge rst)</w:t>
            </w:r>
          </w:p>
          <w:p w14:paraId="1F3F7F84"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begin</w:t>
            </w:r>
          </w:p>
          <w:p w14:paraId="620BAC5D"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lastRenderedPageBreak/>
              <w:tab/>
              <w:t>if(rst==1)</w:t>
            </w:r>
          </w:p>
          <w:p w14:paraId="74E05B93"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begin</w:t>
            </w:r>
          </w:p>
          <w:p w14:paraId="5E2616E7"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PC&lt;=0;</w:t>
            </w:r>
          </w:p>
          <w:p w14:paraId="76498989"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7E2E4301"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t xml:space="preserve">/*else if(opcode&gt;=12 &amp;&amp; opcode&lt;=14) </w:t>
            </w:r>
          </w:p>
          <w:p w14:paraId="4FCD6F7A"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begin</w:t>
            </w:r>
          </w:p>
          <w:p w14:paraId="173A8DBD"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PC &lt;= PC + address; </w:t>
            </w:r>
          </w:p>
          <w:p w14:paraId="3C5C4D26"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3C087B34"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t xml:space="preserve">else </w:t>
            </w:r>
          </w:p>
          <w:p w14:paraId="2C6B4FE9"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begin</w:t>
            </w:r>
          </w:p>
          <w:p w14:paraId="2BE56534"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 xml:space="preserve">PC &lt;= PC + 1; </w:t>
            </w:r>
          </w:p>
          <w:p w14:paraId="1A684147"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b/>
            </w:r>
            <w:r w:rsidRPr="00E04F2F">
              <w:rPr>
                <w:rFonts w:asciiTheme="majorHAnsi" w:hAnsiTheme="majorHAnsi"/>
                <w:bCs/>
                <w:color w:val="476166" w:themeColor="accent1"/>
                <w:sz w:val="20"/>
                <w:szCs w:val="20"/>
              </w:rPr>
              <w:tab/>
              <w:t>end</w:t>
            </w:r>
          </w:p>
          <w:p w14:paraId="2C9CFBEA"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end</w:t>
            </w:r>
          </w:p>
          <w:p w14:paraId="1D78FF8D" w14:textId="77777777" w:rsidR="006278EE" w:rsidRPr="00E04F2F" w:rsidRDefault="006278EE" w:rsidP="006278EE">
            <w:pPr>
              <w:rPr>
                <w:rFonts w:asciiTheme="majorHAnsi" w:hAnsiTheme="majorHAnsi"/>
                <w:bCs/>
                <w:color w:val="476166" w:themeColor="accent1"/>
                <w:sz w:val="20"/>
                <w:szCs w:val="20"/>
              </w:rPr>
            </w:pPr>
          </w:p>
          <w:p w14:paraId="45F078E6"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//Assigning instruction to instr reg using ROM[PC]</w:t>
            </w:r>
          </w:p>
          <w:p w14:paraId="355ADDA2"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always@(*)</w:t>
            </w:r>
          </w:p>
          <w:p w14:paraId="79F54DAA"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begin</w:t>
            </w:r>
          </w:p>
          <w:p w14:paraId="52B16D57"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 xml:space="preserve">  instr = ROM[PC];</w:t>
            </w:r>
          </w:p>
          <w:p w14:paraId="7BBC82BC"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end</w:t>
            </w:r>
          </w:p>
          <w:p w14:paraId="09F0683A" w14:textId="77777777" w:rsidR="006278EE" w:rsidRPr="00E04F2F" w:rsidRDefault="006278EE" w:rsidP="006278EE">
            <w:pPr>
              <w:rPr>
                <w:rFonts w:asciiTheme="majorHAnsi" w:hAnsiTheme="majorHAnsi"/>
                <w:bCs/>
                <w:color w:val="476166" w:themeColor="accent1"/>
                <w:sz w:val="20"/>
                <w:szCs w:val="20"/>
              </w:rPr>
            </w:pPr>
          </w:p>
          <w:p w14:paraId="66DB2B58"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decode call(instr,opcode,rd_reg,rs_reg,rt_reg,constant,shamt,address);</w:t>
            </w:r>
          </w:p>
          <w:p w14:paraId="011ACA9B" w14:textId="77777777" w:rsidR="006278EE" w:rsidRPr="00E04F2F" w:rsidRDefault="006278EE" w:rsidP="006278EE">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data_path uut(clk,opcode,rd_offset,rs_offset,rt_offset,shamt,constant,rd_data);</w:t>
            </w:r>
          </w:p>
          <w:p w14:paraId="7BDB448B" w14:textId="77777777" w:rsidR="006278EE" w:rsidRPr="00E04F2F" w:rsidRDefault="006278EE" w:rsidP="006278EE">
            <w:pPr>
              <w:rPr>
                <w:rFonts w:asciiTheme="majorHAnsi" w:hAnsiTheme="majorHAnsi"/>
                <w:bCs/>
                <w:color w:val="476166" w:themeColor="accent1"/>
                <w:sz w:val="20"/>
                <w:szCs w:val="20"/>
              </w:rPr>
            </w:pPr>
          </w:p>
          <w:p w14:paraId="0862D847" w14:textId="77777777" w:rsidR="00E04F2F" w:rsidRDefault="006278EE" w:rsidP="00E04F2F">
            <w:pPr>
              <w:rPr>
                <w:rFonts w:asciiTheme="majorHAnsi" w:hAnsiTheme="majorHAnsi"/>
                <w:bCs/>
                <w:color w:val="476166" w:themeColor="accent1"/>
                <w:sz w:val="20"/>
                <w:szCs w:val="20"/>
              </w:rPr>
            </w:pPr>
            <w:r w:rsidRPr="00E04F2F">
              <w:rPr>
                <w:rFonts w:asciiTheme="majorHAnsi" w:hAnsiTheme="majorHAnsi"/>
                <w:bCs/>
                <w:color w:val="476166" w:themeColor="accent1"/>
                <w:sz w:val="20"/>
                <w:szCs w:val="20"/>
              </w:rPr>
              <w:t>endmodule</w:t>
            </w:r>
          </w:p>
          <w:p w14:paraId="51485007" w14:textId="0FD8B9F6" w:rsidR="006278EE" w:rsidRPr="00E04F2F" w:rsidRDefault="006278EE" w:rsidP="00E04F2F">
            <w:pPr>
              <w:jc w:val="center"/>
              <w:rPr>
                <w:rFonts w:asciiTheme="majorHAnsi" w:hAnsiTheme="majorHAnsi"/>
                <w:bCs/>
                <w:color w:val="476166" w:themeColor="accent1"/>
                <w:u w:val="single"/>
              </w:rPr>
            </w:pPr>
            <w:r w:rsidRPr="00E04F2F">
              <w:rPr>
                <w:rFonts w:asciiTheme="majorHAnsi" w:hAnsiTheme="majorHAnsi"/>
                <w:b/>
                <w:color w:val="476166" w:themeColor="accent1"/>
                <w:sz w:val="32"/>
                <w:szCs w:val="32"/>
                <w:u w:val="single"/>
              </w:rPr>
              <w:t>DECODER</w:t>
            </w:r>
          </w:p>
          <w:p w14:paraId="089F7BE8" w14:textId="386198A6" w:rsidR="006278EE" w:rsidRPr="00E04F2F" w:rsidRDefault="00E04F2F" w:rsidP="006278EE">
            <w:pPr>
              <w:rPr>
                <w:rFonts w:asciiTheme="majorHAnsi" w:hAnsiTheme="majorHAnsi"/>
                <w:bCs/>
                <w:color w:val="476166" w:themeColor="accent1"/>
              </w:rPr>
            </w:pPr>
            <w:r w:rsidRPr="00E04F2F">
              <w:rPr>
                <w:rFonts w:asciiTheme="majorHAnsi" w:hAnsiTheme="majorHAnsi"/>
                <w:bCs/>
                <w:color w:val="476166" w:themeColor="accent1"/>
              </w:rPr>
              <w:t>m</w:t>
            </w:r>
            <w:r w:rsidR="006278EE" w:rsidRPr="00E04F2F">
              <w:rPr>
                <w:rFonts w:asciiTheme="majorHAnsi" w:hAnsiTheme="majorHAnsi"/>
                <w:bCs/>
                <w:color w:val="476166" w:themeColor="accent1"/>
              </w:rPr>
              <w:t>odule</w:t>
            </w:r>
            <w:r w:rsidR="006278EE" w:rsidRPr="00E04F2F">
              <w:rPr>
                <w:rFonts w:asciiTheme="majorHAnsi" w:hAnsiTheme="majorHAnsi"/>
                <w:bCs/>
                <w:color w:val="476166" w:themeColor="accent1"/>
              </w:rPr>
              <w:t xml:space="preserve"> </w:t>
            </w:r>
            <w:r w:rsidR="006278EE" w:rsidRPr="00E04F2F">
              <w:rPr>
                <w:rFonts w:asciiTheme="majorHAnsi" w:hAnsiTheme="majorHAnsi"/>
                <w:bCs/>
                <w:color w:val="476166" w:themeColor="accent1"/>
              </w:rPr>
              <w:t>decode(instr,opcode,rd_index,rs_index,rt_index,constant,shamt,address);</w:t>
            </w:r>
          </w:p>
          <w:p w14:paraId="69612F72"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//inputs</w:t>
            </w:r>
          </w:p>
          <w:p w14:paraId="50662325"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input [15:0] instr;</w:t>
            </w:r>
          </w:p>
          <w:p w14:paraId="795F3082"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//outputs</w:t>
            </w:r>
          </w:p>
          <w:p w14:paraId="53D4E4E9"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output reg [3:0] opcode;</w:t>
            </w:r>
          </w:p>
          <w:p w14:paraId="295E97E3"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output reg [2:0] rd_index,rs_index,rt_index,shamt;</w:t>
            </w:r>
          </w:p>
          <w:p w14:paraId="2CF59FC1"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output reg [5:0] constant;</w:t>
            </w:r>
          </w:p>
          <w:p w14:paraId="65FE831B"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output reg [8:0] address;</w:t>
            </w:r>
          </w:p>
          <w:p w14:paraId="6FF89466" w14:textId="77777777" w:rsidR="006278EE" w:rsidRPr="00E04F2F" w:rsidRDefault="006278EE" w:rsidP="006278EE">
            <w:pPr>
              <w:rPr>
                <w:rFonts w:asciiTheme="majorHAnsi" w:hAnsiTheme="majorHAnsi"/>
                <w:bCs/>
                <w:color w:val="476166" w:themeColor="accent1"/>
              </w:rPr>
            </w:pPr>
          </w:p>
          <w:p w14:paraId="2E61F4FB"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 xml:space="preserve">//dividing each instruction according to its type    </w:t>
            </w:r>
          </w:p>
          <w:p w14:paraId="7F00189F"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always@(instr)</w:t>
            </w:r>
          </w:p>
          <w:p w14:paraId="41BD8AFD"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begin</w:t>
            </w:r>
          </w:p>
          <w:p w14:paraId="1F89F63C"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 xml:space="preserve">      opcode=instr[15:12];</w:t>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 assigning first 4 bits to opcode</w:t>
            </w:r>
          </w:p>
          <w:p w14:paraId="0AB82BF9"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t>if (opcode&gt;=0 &amp;&amp; opcode&lt;=7)</w:t>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 if opcode ranges from 0 to 7 then it is r type</w:t>
            </w:r>
          </w:p>
          <w:p w14:paraId="567BB092"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begin</w:t>
            </w:r>
          </w:p>
          <w:p w14:paraId="6231A4F5"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opcode=instr[15:12];</w:t>
            </w:r>
          </w:p>
          <w:p w14:paraId="259235A1"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rd_index = instr[11:9];</w:t>
            </w:r>
          </w:p>
          <w:p w14:paraId="7520272B"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rs_index = instr[8:6];</w:t>
            </w:r>
          </w:p>
          <w:p w14:paraId="6D8B99F9"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rt_index = instr[5:3];</w:t>
            </w:r>
          </w:p>
          <w:p w14:paraId="1F9EE151"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 xml:space="preserve">shamt = instr[2:0]; </w:t>
            </w:r>
          </w:p>
          <w:p w14:paraId="2D369DA5"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end</w:t>
            </w:r>
          </w:p>
          <w:p w14:paraId="234A85C8"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 xml:space="preserve">   else if(opcode&gt;=8 &amp;&amp; opcode&lt;=11 ) </w:t>
            </w:r>
            <w:r w:rsidRPr="00E04F2F">
              <w:rPr>
                <w:rFonts w:asciiTheme="majorHAnsi" w:hAnsiTheme="majorHAnsi"/>
                <w:bCs/>
                <w:color w:val="476166" w:themeColor="accent1"/>
              </w:rPr>
              <w:tab/>
              <w:t>// if opcode ranges from 8 to 11 then it is i type</w:t>
            </w:r>
          </w:p>
          <w:p w14:paraId="7CFAFE07"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begin</w:t>
            </w:r>
          </w:p>
          <w:p w14:paraId="43F05179"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 xml:space="preserve">opcode = instr[15:12]; </w:t>
            </w:r>
          </w:p>
          <w:p w14:paraId="75725D67"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rd_index = instr[11:9];</w:t>
            </w:r>
          </w:p>
          <w:p w14:paraId="3F763F70"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lastRenderedPageBreak/>
              <w:tab/>
            </w:r>
            <w:r w:rsidRPr="00E04F2F">
              <w:rPr>
                <w:rFonts w:asciiTheme="majorHAnsi" w:hAnsiTheme="majorHAnsi"/>
                <w:bCs/>
                <w:color w:val="476166" w:themeColor="accent1"/>
              </w:rPr>
              <w:tab/>
            </w:r>
            <w:r w:rsidRPr="00E04F2F">
              <w:rPr>
                <w:rFonts w:asciiTheme="majorHAnsi" w:hAnsiTheme="majorHAnsi"/>
                <w:bCs/>
                <w:color w:val="476166" w:themeColor="accent1"/>
              </w:rPr>
              <w:tab/>
              <w:t>rs_index = instr[8:6];</w:t>
            </w:r>
          </w:p>
          <w:p w14:paraId="366C91D1"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constant = instr[5:0];</w:t>
            </w:r>
          </w:p>
          <w:p w14:paraId="7E22C880"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end</w:t>
            </w:r>
          </w:p>
          <w:p w14:paraId="1772E4F1"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 xml:space="preserve">      else  </w:t>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 otherwise it is j type</w:t>
            </w:r>
          </w:p>
          <w:p w14:paraId="2DC5B091"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begin</w:t>
            </w:r>
          </w:p>
          <w:p w14:paraId="14137B4D"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opcode=instr[15:12];</w:t>
            </w:r>
          </w:p>
          <w:p w14:paraId="4A6DFD88"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address = instr[11:3];</w:t>
            </w:r>
          </w:p>
          <w:p w14:paraId="78A42BF6"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r>
            <w:r w:rsidRPr="00E04F2F">
              <w:rPr>
                <w:rFonts w:asciiTheme="majorHAnsi" w:hAnsiTheme="majorHAnsi"/>
                <w:bCs/>
                <w:color w:val="476166" w:themeColor="accent1"/>
              </w:rPr>
              <w:tab/>
              <w:t xml:space="preserve">end  </w:t>
            </w:r>
          </w:p>
          <w:p w14:paraId="4D37693D" w14:textId="77777777" w:rsidR="006278EE"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end</w:t>
            </w:r>
          </w:p>
          <w:p w14:paraId="4855A87B" w14:textId="77777777" w:rsidR="00424776" w:rsidRPr="00E04F2F" w:rsidRDefault="006278EE" w:rsidP="006278EE">
            <w:pPr>
              <w:rPr>
                <w:rFonts w:asciiTheme="majorHAnsi" w:hAnsiTheme="majorHAnsi"/>
                <w:bCs/>
                <w:color w:val="476166" w:themeColor="accent1"/>
              </w:rPr>
            </w:pPr>
            <w:r w:rsidRPr="00E04F2F">
              <w:rPr>
                <w:rFonts w:asciiTheme="majorHAnsi" w:hAnsiTheme="majorHAnsi"/>
                <w:bCs/>
                <w:color w:val="476166" w:themeColor="accent1"/>
              </w:rPr>
              <w:t>endmodule</w:t>
            </w:r>
          </w:p>
          <w:p w14:paraId="78C20A02" w14:textId="77777777" w:rsidR="00E04F2F" w:rsidRPr="00E04F2F" w:rsidRDefault="00E04F2F" w:rsidP="006278EE">
            <w:pPr>
              <w:rPr>
                <w:rFonts w:asciiTheme="majorHAnsi" w:hAnsiTheme="majorHAnsi"/>
                <w:bCs/>
                <w:color w:val="476166" w:themeColor="accent1"/>
                <w:sz w:val="32"/>
                <w:szCs w:val="32"/>
                <w:u w:val="single"/>
              </w:rPr>
            </w:pPr>
          </w:p>
          <w:p w14:paraId="746067AE" w14:textId="77777777" w:rsidR="00E04F2F" w:rsidRPr="00E04F2F" w:rsidRDefault="00E04F2F" w:rsidP="00E04F2F">
            <w:pPr>
              <w:jc w:val="center"/>
              <w:rPr>
                <w:rFonts w:asciiTheme="majorHAnsi" w:hAnsiTheme="majorHAnsi"/>
                <w:b/>
                <w:color w:val="476166" w:themeColor="accent1"/>
                <w:sz w:val="32"/>
                <w:szCs w:val="32"/>
                <w:u w:val="single"/>
              </w:rPr>
            </w:pPr>
            <w:r w:rsidRPr="00E04F2F">
              <w:rPr>
                <w:rFonts w:asciiTheme="majorHAnsi" w:hAnsiTheme="majorHAnsi"/>
                <w:b/>
                <w:color w:val="476166" w:themeColor="accent1"/>
                <w:sz w:val="32"/>
                <w:szCs w:val="32"/>
                <w:u w:val="single"/>
              </w:rPr>
              <w:t>PROCESSOR</w:t>
            </w:r>
          </w:p>
          <w:p w14:paraId="4A3F3BC9"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module processor(clk,reset,PC,opcode,rd_index,rs_index,rt_index,shamt,constant,address,rd_value,rs_value,rt_value,low_out,high_out,SR);</w:t>
            </w:r>
          </w:p>
          <w:p w14:paraId="76E570B2"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//inputs</w:t>
            </w:r>
          </w:p>
          <w:p w14:paraId="5B216555"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input clk,reset;</w:t>
            </w:r>
          </w:p>
          <w:p w14:paraId="2B3953B5"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reg [7:0] pc;</w:t>
            </w:r>
          </w:p>
          <w:p w14:paraId="514D1AD3"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//outputs</w:t>
            </w:r>
          </w:p>
          <w:p w14:paraId="160AE2DA"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output [7:0] PC;</w:t>
            </w:r>
          </w:p>
          <w:p w14:paraId="3AAD82A3"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output [3:0] opcode;</w:t>
            </w:r>
          </w:p>
          <w:p w14:paraId="2D797EF5"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output [2:0] rd_index, rs_index, rt_index, shamt;</w:t>
            </w:r>
          </w:p>
          <w:p w14:paraId="29084B61"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output [5:0] constant;</w:t>
            </w:r>
          </w:p>
          <w:p w14:paraId="3E40A1EE"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output [8:0] address;</w:t>
            </w:r>
          </w:p>
          <w:p w14:paraId="5090EB32"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output [15:0] rd_value,rs_value,rt_value,low_out,high_out,SR;</w:t>
            </w:r>
          </w:p>
          <w:p w14:paraId="629BBECB" w14:textId="77777777" w:rsidR="00E04F2F" w:rsidRPr="00E04F2F" w:rsidRDefault="00E04F2F" w:rsidP="00E04F2F">
            <w:pPr>
              <w:rPr>
                <w:rFonts w:asciiTheme="majorHAnsi" w:hAnsiTheme="majorHAnsi"/>
                <w:bCs/>
                <w:color w:val="476166" w:themeColor="accent1"/>
              </w:rPr>
            </w:pPr>
          </w:p>
          <w:p w14:paraId="0BF36597"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 Making Clock</w:t>
            </w:r>
          </w:p>
          <w:p w14:paraId="138CFE4A"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always @ (posedge clk,posedge reset)</w:t>
            </w:r>
          </w:p>
          <w:p w14:paraId="23042BB6"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begin</w:t>
            </w:r>
          </w:p>
          <w:p w14:paraId="720D9BE3"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t>if(reset==1)</w:t>
            </w:r>
          </w:p>
          <w:p w14:paraId="0F224B34"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begin</w:t>
            </w:r>
          </w:p>
          <w:p w14:paraId="31ABC78F"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pc&lt;=0;</w:t>
            </w:r>
          </w:p>
          <w:p w14:paraId="26137F3C"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end</w:t>
            </w:r>
          </w:p>
          <w:p w14:paraId="5504E2CF"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t>else if (pc&gt;14)</w:t>
            </w:r>
          </w:p>
          <w:p w14:paraId="377DFA03"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begin</w:t>
            </w:r>
          </w:p>
          <w:p w14:paraId="76ED249F"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pc &lt;= 0;</w:t>
            </w:r>
          </w:p>
          <w:p w14:paraId="02A2D84F"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end</w:t>
            </w:r>
          </w:p>
          <w:p w14:paraId="3C50FB95"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t xml:space="preserve">else if(opcode&gt;=12 &amp;&amp; opcode&lt;=14) </w:t>
            </w:r>
          </w:p>
          <w:p w14:paraId="09D05568"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begin</w:t>
            </w:r>
          </w:p>
          <w:p w14:paraId="18692BD5"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 xml:space="preserve">pc &lt;= pc + address; </w:t>
            </w:r>
          </w:p>
          <w:p w14:paraId="15C354EF"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end</w:t>
            </w:r>
          </w:p>
          <w:p w14:paraId="019E2467"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t xml:space="preserve">else </w:t>
            </w:r>
          </w:p>
          <w:p w14:paraId="2AE73326"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begin</w:t>
            </w:r>
          </w:p>
          <w:p w14:paraId="02A20756"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 xml:space="preserve">pc &lt;= pc + 1; </w:t>
            </w:r>
          </w:p>
          <w:p w14:paraId="1D0014A5"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r w:rsidRPr="00E04F2F">
              <w:rPr>
                <w:rFonts w:asciiTheme="majorHAnsi" w:hAnsiTheme="majorHAnsi"/>
                <w:bCs/>
                <w:color w:val="476166" w:themeColor="accent1"/>
              </w:rPr>
              <w:tab/>
              <w:t>end</w:t>
            </w:r>
          </w:p>
          <w:p w14:paraId="2724C816"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b/>
            </w:r>
          </w:p>
          <w:p w14:paraId="491CC76D"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end</w:t>
            </w:r>
          </w:p>
          <w:p w14:paraId="701B711B" w14:textId="77777777" w:rsidR="00E04F2F" w:rsidRPr="00E04F2F" w:rsidRDefault="00E04F2F" w:rsidP="00E04F2F">
            <w:pPr>
              <w:rPr>
                <w:rFonts w:asciiTheme="majorHAnsi" w:hAnsiTheme="majorHAnsi"/>
                <w:bCs/>
                <w:color w:val="476166" w:themeColor="accent1"/>
              </w:rPr>
            </w:pPr>
          </w:p>
          <w:p w14:paraId="67CF0C7F"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assign PC = pc;</w:t>
            </w:r>
          </w:p>
          <w:p w14:paraId="0D1F4F5D" w14:textId="77777777" w:rsidR="00E04F2F" w:rsidRPr="00E04F2F" w:rsidRDefault="00E04F2F" w:rsidP="00E04F2F">
            <w:pPr>
              <w:rPr>
                <w:rFonts w:asciiTheme="majorHAnsi" w:hAnsiTheme="majorHAnsi"/>
                <w:bCs/>
                <w:color w:val="476166" w:themeColor="accent1"/>
              </w:rPr>
            </w:pPr>
          </w:p>
          <w:p w14:paraId="0534537E"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//using wires to transfer controls from CU to Datapath</w:t>
            </w:r>
          </w:p>
          <w:p w14:paraId="4373BECC"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wire [3:0] opcode;</w:t>
            </w:r>
          </w:p>
          <w:p w14:paraId="4A6B7086"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wire [2:0] rd_index,rs_index,rt_index,shamt;</w:t>
            </w:r>
          </w:p>
          <w:p w14:paraId="16C8AB69"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wire [5:0] constant;</w:t>
            </w:r>
          </w:p>
          <w:p w14:paraId="2B648FBF"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wire [8:0] address;</w:t>
            </w:r>
          </w:p>
          <w:p w14:paraId="4BEB597E" w14:textId="77777777" w:rsidR="00E04F2F" w:rsidRPr="00E04F2F" w:rsidRDefault="00E04F2F" w:rsidP="00E04F2F">
            <w:pPr>
              <w:rPr>
                <w:rFonts w:asciiTheme="majorHAnsi" w:hAnsiTheme="majorHAnsi"/>
                <w:bCs/>
                <w:color w:val="476166" w:themeColor="accent1"/>
              </w:rPr>
            </w:pPr>
          </w:p>
          <w:p w14:paraId="1ED51F13"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//calling CU and Datapath</w:t>
            </w:r>
          </w:p>
          <w:p w14:paraId="7115EFBF"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control_unit cal1(PC,opcode,rd_index,rs_index,rt_index,shamt,constant,address);</w:t>
            </w:r>
          </w:p>
          <w:p w14:paraId="719B560A" w14:textId="77777777" w:rsidR="00E04F2F" w:rsidRPr="00E04F2F" w:rsidRDefault="00E04F2F" w:rsidP="00E04F2F">
            <w:pPr>
              <w:rPr>
                <w:rFonts w:asciiTheme="majorHAnsi" w:hAnsiTheme="majorHAnsi"/>
                <w:bCs/>
                <w:color w:val="476166" w:themeColor="accent1"/>
              </w:rPr>
            </w:pPr>
            <w:r w:rsidRPr="00E04F2F">
              <w:rPr>
                <w:rFonts w:asciiTheme="majorHAnsi" w:hAnsiTheme="majorHAnsi"/>
                <w:bCs/>
                <w:color w:val="476166" w:themeColor="accent1"/>
              </w:rPr>
              <w:t>data_path cal2(opcode,rd_index,rs_index,rt_index,shamt,constant,rd_value,rs_value,rt_value,low_out,high_out,SR);</w:t>
            </w:r>
          </w:p>
          <w:p w14:paraId="39C5883F" w14:textId="6A08A323" w:rsidR="00E04F2F" w:rsidRDefault="00E04F2F" w:rsidP="00E04F2F">
            <w:pPr>
              <w:jc w:val="both"/>
              <w:rPr>
                <w:rFonts w:asciiTheme="majorHAnsi" w:hAnsiTheme="majorHAnsi"/>
                <w:bCs/>
                <w:color w:val="476166" w:themeColor="accent1"/>
              </w:rPr>
            </w:pPr>
            <w:r w:rsidRPr="00E04F2F">
              <w:rPr>
                <w:rFonts w:asciiTheme="majorHAnsi" w:hAnsiTheme="majorHAnsi"/>
                <w:bCs/>
                <w:color w:val="476166" w:themeColor="accent1"/>
              </w:rPr>
              <w:t>endmodule</w:t>
            </w:r>
          </w:p>
          <w:p w14:paraId="68677624" w14:textId="4A33B421" w:rsidR="00E04F2F" w:rsidRPr="00E04F2F" w:rsidRDefault="00E04F2F" w:rsidP="00E04F2F">
            <w:pPr>
              <w:jc w:val="center"/>
              <w:rPr>
                <w:rFonts w:asciiTheme="majorHAnsi" w:hAnsiTheme="majorHAnsi"/>
                <w:b/>
                <w:color w:val="476166" w:themeColor="accent1"/>
                <w:sz w:val="32"/>
                <w:szCs w:val="32"/>
                <w:u w:val="single"/>
              </w:rPr>
            </w:pPr>
            <w:r w:rsidRPr="00E04F2F">
              <w:rPr>
                <w:rFonts w:asciiTheme="majorHAnsi" w:hAnsiTheme="majorHAnsi"/>
                <w:b/>
                <w:color w:val="476166" w:themeColor="accent1"/>
                <w:sz w:val="32"/>
                <w:szCs w:val="32"/>
                <w:u w:val="single"/>
              </w:rPr>
              <w:t>TEST BENCH</w:t>
            </w:r>
          </w:p>
          <w:p w14:paraId="500CE80B"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module tb_processor;</w:t>
            </w:r>
          </w:p>
          <w:p w14:paraId="1A2EC4D7" w14:textId="77777777" w:rsidR="00E04F2F" w:rsidRPr="00E04F2F" w:rsidRDefault="00E04F2F" w:rsidP="00E04F2F">
            <w:pPr>
              <w:rPr>
                <w:rFonts w:asciiTheme="majorHAnsi" w:hAnsiTheme="majorHAnsi"/>
                <w:bCs/>
                <w:color w:val="476166" w:themeColor="accent1"/>
                <w:sz w:val="28"/>
                <w:szCs w:val="28"/>
              </w:rPr>
            </w:pPr>
          </w:p>
          <w:p w14:paraId="0F423397"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 Inputs</w:t>
            </w:r>
          </w:p>
          <w:p w14:paraId="79C1E644"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reg clk;</w:t>
            </w:r>
          </w:p>
          <w:p w14:paraId="1EABCAAC"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reg reset;</w:t>
            </w:r>
          </w:p>
          <w:p w14:paraId="3F8AE7A6" w14:textId="77777777" w:rsidR="00E04F2F" w:rsidRPr="00E04F2F" w:rsidRDefault="00E04F2F" w:rsidP="00E04F2F">
            <w:pPr>
              <w:rPr>
                <w:rFonts w:asciiTheme="majorHAnsi" w:hAnsiTheme="majorHAnsi"/>
                <w:bCs/>
                <w:color w:val="476166" w:themeColor="accent1"/>
                <w:sz w:val="28"/>
                <w:szCs w:val="28"/>
              </w:rPr>
            </w:pPr>
          </w:p>
          <w:p w14:paraId="4EE5A9DD"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 Outputs</w:t>
            </w:r>
          </w:p>
          <w:p w14:paraId="5BB265F7"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[7:0] PC;</w:t>
            </w:r>
          </w:p>
          <w:p w14:paraId="65FE9709"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[3:0] opcode;</w:t>
            </w:r>
          </w:p>
          <w:p w14:paraId="72F51A18"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[2:0] rd_index;</w:t>
            </w:r>
          </w:p>
          <w:p w14:paraId="3FF70527"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[2:0] rs_index;</w:t>
            </w:r>
          </w:p>
          <w:p w14:paraId="028D7B85"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[2:0] rt_index;</w:t>
            </w:r>
          </w:p>
          <w:p w14:paraId="08C84256"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[2:0] shamt;</w:t>
            </w:r>
          </w:p>
          <w:p w14:paraId="05A58662"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[5:0] constant;</w:t>
            </w:r>
          </w:p>
          <w:p w14:paraId="3A211D5B"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[8:0] address;</w:t>
            </w:r>
          </w:p>
          <w:p w14:paraId="23700CBF"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[15:0] rd_value;</w:t>
            </w:r>
          </w:p>
          <w:p w14:paraId="1CA5C26C"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[15:0] rs_value;</w:t>
            </w:r>
          </w:p>
          <w:p w14:paraId="1E206435"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[15:0] rt_value;</w:t>
            </w:r>
          </w:p>
          <w:p w14:paraId="5BB0F6DB"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[15:0] low_out;</w:t>
            </w:r>
          </w:p>
          <w:p w14:paraId="2EFB12D7"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[15:0] high_out;</w:t>
            </w:r>
          </w:p>
          <w:p w14:paraId="710E8F6E"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wire [15:0] SR;</w:t>
            </w:r>
          </w:p>
          <w:p w14:paraId="56A15A2F" w14:textId="77777777" w:rsidR="00E04F2F" w:rsidRPr="00E04F2F" w:rsidRDefault="00E04F2F" w:rsidP="00E04F2F">
            <w:pPr>
              <w:rPr>
                <w:rFonts w:asciiTheme="majorHAnsi" w:hAnsiTheme="majorHAnsi"/>
                <w:bCs/>
                <w:color w:val="476166" w:themeColor="accent1"/>
                <w:sz w:val="28"/>
                <w:szCs w:val="28"/>
              </w:rPr>
            </w:pPr>
          </w:p>
          <w:p w14:paraId="070D9438"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 Instantiate the Unit Under Test (UUT)</w:t>
            </w:r>
          </w:p>
          <w:p w14:paraId="2EFBE556"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processor uut (</w:t>
            </w:r>
          </w:p>
          <w:p w14:paraId="1099E88A"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.clk(clk), </w:t>
            </w:r>
          </w:p>
          <w:p w14:paraId="7B7AB6DE"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.reset(reset), </w:t>
            </w:r>
          </w:p>
          <w:p w14:paraId="2DC66074"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.PC(PC), </w:t>
            </w:r>
          </w:p>
          <w:p w14:paraId="2E6F1B15"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.opcode(opcode), </w:t>
            </w:r>
          </w:p>
          <w:p w14:paraId="776EBF67"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.rd_index(rd_index), </w:t>
            </w:r>
          </w:p>
          <w:p w14:paraId="6EB1DD42"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.rs_index(rs_index), </w:t>
            </w:r>
          </w:p>
          <w:p w14:paraId="38821D25"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lastRenderedPageBreak/>
              <w:tab/>
            </w:r>
            <w:r w:rsidRPr="00E04F2F">
              <w:rPr>
                <w:rFonts w:asciiTheme="majorHAnsi" w:hAnsiTheme="majorHAnsi"/>
                <w:bCs/>
                <w:color w:val="476166" w:themeColor="accent1"/>
                <w:sz w:val="28"/>
                <w:szCs w:val="28"/>
              </w:rPr>
              <w:tab/>
              <w:t xml:space="preserve">.rt_index(rt_index), </w:t>
            </w:r>
          </w:p>
          <w:p w14:paraId="72A4EB21"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.shamt(shamt), </w:t>
            </w:r>
          </w:p>
          <w:p w14:paraId="3BDD5743"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.constant(constant), </w:t>
            </w:r>
          </w:p>
          <w:p w14:paraId="35696C00"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.address(address), </w:t>
            </w:r>
          </w:p>
          <w:p w14:paraId="2860FA7E"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.rd_value(rd_value), </w:t>
            </w:r>
          </w:p>
          <w:p w14:paraId="2B7679FC"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.rs_value(rs_value), </w:t>
            </w:r>
          </w:p>
          <w:p w14:paraId="7B327396"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.rt_value(rt_value), </w:t>
            </w:r>
          </w:p>
          <w:p w14:paraId="598946CA"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.low_out(low_out), </w:t>
            </w:r>
          </w:p>
          <w:p w14:paraId="026D929F"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xml:space="preserve">.high_out(high_out), </w:t>
            </w:r>
          </w:p>
          <w:p w14:paraId="409E8C11"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.SR(SR)</w:t>
            </w:r>
          </w:p>
          <w:p w14:paraId="1D704BC3"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w:t>
            </w:r>
          </w:p>
          <w:p w14:paraId="78172B50" w14:textId="77777777" w:rsidR="00E04F2F" w:rsidRPr="00E04F2F" w:rsidRDefault="00E04F2F" w:rsidP="00E04F2F">
            <w:pPr>
              <w:rPr>
                <w:rFonts w:asciiTheme="majorHAnsi" w:hAnsiTheme="majorHAnsi"/>
                <w:bCs/>
                <w:color w:val="476166" w:themeColor="accent1"/>
                <w:sz w:val="28"/>
                <w:szCs w:val="28"/>
              </w:rPr>
            </w:pPr>
          </w:p>
          <w:p w14:paraId="2BE59419"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initial begin</w:t>
            </w:r>
          </w:p>
          <w:p w14:paraId="216F5CA0"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Initialize Inputs</w:t>
            </w:r>
          </w:p>
          <w:p w14:paraId="48411BEC"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clk = 0;</w:t>
            </w:r>
          </w:p>
          <w:p w14:paraId="04D9169D"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reset = 0;</w:t>
            </w:r>
          </w:p>
          <w:p w14:paraId="17452B67" w14:textId="77777777" w:rsidR="00E04F2F" w:rsidRPr="00E04F2F" w:rsidRDefault="00E04F2F" w:rsidP="00E04F2F">
            <w:pPr>
              <w:rPr>
                <w:rFonts w:asciiTheme="majorHAnsi" w:hAnsiTheme="majorHAnsi"/>
                <w:bCs/>
                <w:color w:val="476166" w:themeColor="accent1"/>
                <w:sz w:val="28"/>
                <w:szCs w:val="28"/>
              </w:rPr>
            </w:pPr>
          </w:p>
          <w:p w14:paraId="539EC1E5"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Wait 100 ns for global reset to finish</w:t>
            </w:r>
          </w:p>
          <w:p w14:paraId="0C813FDE"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#100;</w:t>
            </w:r>
          </w:p>
          <w:p w14:paraId="557BDAAC"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 xml:space="preserve">        </w:t>
            </w:r>
          </w:p>
          <w:p w14:paraId="0B80ED14"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 Add stimulus here</w:t>
            </w:r>
          </w:p>
          <w:p w14:paraId="6C13BDA7"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reset = 1;</w:t>
            </w:r>
          </w:p>
          <w:p w14:paraId="4C5FA202"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#100;</w:t>
            </w:r>
          </w:p>
          <w:p w14:paraId="0BD707C3"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reset = 0;</w:t>
            </w:r>
          </w:p>
          <w:p w14:paraId="53517FEE"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#100;</w:t>
            </w:r>
          </w:p>
          <w:p w14:paraId="78A5C139" w14:textId="77777777" w:rsidR="00E04F2F" w:rsidRPr="00E04F2F" w:rsidRDefault="00E04F2F" w:rsidP="00E04F2F">
            <w:pPr>
              <w:rPr>
                <w:rFonts w:asciiTheme="majorHAnsi" w:hAnsiTheme="majorHAnsi"/>
                <w:bCs/>
                <w:color w:val="476166" w:themeColor="accent1"/>
                <w:sz w:val="28"/>
                <w:szCs w:val="28"/>
              </w:rPr>
            </w:pPr>
          </w:p>
          <w:p w14:paraId="09F299E7"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end</w:t>
            </w:r>
          </w:p>
          <w:p w14:paraId="3B06DF80"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p>
          <w:p w14:paraId="11B90E44"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 xml:space="preserve">always </w:t>
            </w:r>
          </w:p>
          <w:p w14:paraId="0364F53D"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begin</w:t>
            </w:r>
          </w:p>
          <w:p w14:paraId="5320D0EB"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clk=!clk;</w:t>
            </w:r>
          </w:p>
          <w:p w14:paraId="2CFBA435"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r>
            <w:r w:rsidRPr="00E04F2F">
              <w:rPr>
                <w:rFonts w:asciiTheme="majorHAnsi" w:hAnsiTheme="majorHAnsi"/>
                <w:bCs/>
                <w:color w:val="476166" w:themeColor="accent1"/>
                <w:sz w:val="28"/>
                <w:szCs w:val="28"/>
              </w:rPr>
              <w:tab/>
              <w:t>#100;</w:t>
            </w:r>
          </w:p>
          <w:p w14:paraId="4CD7611E"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ab/>
              <w:t xml:space="preserve">end    </w:t>
            </w:r>
          </w:p>
          <w:p w14:paraId="7DB589E5" w14:textId="77777777" w:rsidR="00E04F2F" w:rsidRPr="00E04F2F" w:rsidRDefault="00E04F2F" w:rsidP="00E04F2F">
            <w:pPr>
              <w:rPr>
                <w:rFonts w:asciiTheme="majorHAnsi" w:hAnsiTheme="majorHAnsi"/>
                <w:bCs/>
                <w:color w:val="476166" w:themeColor="accent1"/>
                <w:sz w:val="28"/>
                <w:szCs w:val="28"/>
              </w:rPr>
            </w:pPr>
          </w:p>
          <w:p w14:paraId="387819C4" w14:textId="77777777" w:rsidR="00E04F2F" w:rsidRPr="00E04F2F" w:rsidRDefault="00E04F2F" w:rsidP="00E04F2F">
            <w:pPr>
              <w:rPr>
                <w:rFonts w:asciiTheme="majorHAnsi" w:hAnsiTheme="majorHAnsi"/>
                <w:bCs/>
                <w:color w:val="476166" w:themeColor="accent1"/>
                <w:sz w:val="28"/>
                <w:szCs w:val="28"/>
              </w:rPr>
            </w:pPr>
          </w:p>
          <w:p w14:paraId="72814C8A" w14:textId="77777777" w:rsidR="00E04F2F" w:rsidRP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 xml:space="preserve">      </w:t>
            </w:r>
          </w:p>
          <w:p w14:paraId="3C923453" w14:textId="3823FDBA" w:rsidR="00E04F2F" w:rsidRDefault="00E04F2F" w:rsidP="00E04F2F">
            <w:pPr>
              <w:rPr>
                <w:rFonts w:asciiTheme="majorHAnsi" w:hAnsiTheme="majorHAnsi"/>
                <w:bCs/>
                <w:color w:val="476166" w:themeColor="accent1"/>
                <w:sz w:val="28"/>
                <w:szCs w:val="28"/>
              </w:rPr>
            </w:pPr>
            <w:r w:rsidRPr="00E04F2F">
              <w:rPr>
                <w:rFonts w:asciiTheme="majorHAnsi" w:hAnsiTheme="majorHAnsi"/>
                <w:bCs/>
                <w:color w:val="476166" w:themeColor="accent1"/>
                <w:sz w:val="28"/>
                <w:szCs w:val="28"/>
              </w:rPr>
              <w:t>endmodule</w:t>
            </w:r>
          </w:p>
          <w:p w14:paraId="57C9ABD9" w14:textId="6ED29785" w:rsidR="00E04F2F" w:rsidRDefault="00E04F2F" w:rsidP="00E04F2F">
            <w:pPr>
              <w:rPr>
                <w:rFonts w:asciiTheme="majorHAnsi" w:hAnsiTheme="majorHAnsi"/>
                <w:bCs/>
                <w:color w:val="476166" w:themeColor="accent1"/>
                <w:sz w:val="28"/>
                <w:szCs w:val="28"/>
              </w:rPr>
            </w:pPr>
          </w:p>
          <w:p w14:paraId="200BB48B" w14:textId="7C19E945" w:rsidR="00E04F2F" w:rsidRDefault="00E04F2F" w:rsidP="00E04F2F">
            <w:pPr>
              <w:rPr>
                <w:rFonts w:asciiTheme="majorHAnsi" w:hAnsiTheme="majorHAnsi"/>
                <w:bCs/>
                <w:color w:val="476166" w:themeColor="accent1"/>
                <w:sz w:val="28"/>
                <w:szCs w:val="28"/>
              </w:rPr>
            </w:pPr>
          </w:p>
          <w:p w14:paraId="091705CA" w14:textId="5345C476" w:rsidR="00E04F2F" w:rsidRDefault="00E04F2F" w:rsidP="00E04F2F">
            <w:pPr>
              <w:rPr>
                <w:rFonts w:asciiTheme="majorHAnsi" w:hAnsiTheme="majorHAnsi"/>
                <w:bCs/>
                <w:color w:val="476166" w:themeColor="accent1"/>
                <w:sz w:val="28"/>
                <w:szCs w:val="28"/>
              </w:rPr>
            </w:pPr>
          </w:p>
          <w:p w14:paraId="368ED7E8" w14:textId="20FDAE7C" w:rsidR="00E04F2F" w:rsidRDefault="00E04F2F" w:rsidP="00E04F2F">
            <w:pPr>
              <w:rPr>
                <w:rFonts w:asciiTheme="majorHAnsi" w:hAnsiTheme="majorHAnsi"/>
                <w:bCs/>
                <w:color w:val="476166" w:themeColor="accent1"/>
                <w:sz w:val="28"/>
                <w:szCs w:val="28"/>
              </w:rPr>
            </w:pPr>
          </w:p>
          <w:p w14:paraId="3F1B7E4C" w14:textId="1CC90CBE" w:rsidR="00E04F2F" w:rsidRDefault="00E04F2F" w:rsidP="00E04F2F">
            <w:pPr>
              <w:rPr>
                <w:rFonts w:asciiTheme="majorHAnsi" w:hAnsiTheme="majorHAnsi"/>
                <w:bCs/>
                <w:color w:val="476166" w:themeColor="accent1"/>
                <w:sz w:val="28"/>
                <w:szCs w:val="28"/>
              </w:rPr>
            </w:pPr>
          </w:p>
          <w:p w14:paraId="67FA9469" w14:textId="131C739D" w:rsidR="00E04F2F" w:rsidRDefault="00E04F2F" w:rsidP="00E04F2F">
            <w:pPr>
              <w:rPr>
                <w:rFonts w:asciiTheme="majorHAnsi" w:hAnsiTheme="majorHAnsi"/>
                <w:bCs/>
                <w:color w:val="476166" w:themeColor="accent1"/>
                <w:sz w:val="28"/>
                <w:szCs w:val="28"/>
              </w:rPr>
            </w:pPr>
          </w:p>
          <w:p w14:paraId="458BFDFD" w14:textId="269BB658" w:rsidR="00E04F2F" w:rsidRDefault="00E04F2F" w:rsidP="00E04F2F">
            <w:pPr>
              <w:rPr>
                <w:rFonts w:asciiTheme="majorHAnsi" w:hAnsiTheme="majorHAnsi"/>
                <w:bCs/>
                <w:color w:val="476166" w:themeColor="accent1"/>
                <w:sz w:val="28"/>
                <w:szCs w:val="28"/>
              </w:rPr>
            </w:pPr>
          </w:p>
          <w:p w14:paraId="3EAF02DE" w14:textId="5B0DE1A1" w:rsidR="00E04F2F" w:rsidRDefault="00E04F2F" w:rsidP="00E04F2F">
            <w:pPr>
              <w:rPr>
                <w:rFonts w:asciiTheme="majorHAnsi" w:hAnsiTheme="majorHAnsi"/>
                <w:bCs/>
                <w:color w:val="476166" w:themeColor="accent1"/>
                <w:sz w:val="28"/>
                <w:szCs w:val="28"/>
              </w:rPr>
            </w:pPr>
          </w:p>
          <w:p w14:paraId="3E95B54E" w14:textId="102C4E78" w:rsidR="00E04F2F" w:rsidRPr="00E04F2F" w:rsidRDefault="00E04F2F" w:rsidP="00E04F2F">
            <w:pPr>
              <w:rPr>
                <w:rFonts w:asciiTheme="majorHAnsi" w:hAnsiTheme="majorHAnsi"/>
                <w:bCs/>
                <w:color w:val="476166" w:themeColor="accent1"/>
                <w:sz w:val="28"/>
                <w:szCs w:val="28"/>
              </w:rPr>
            </w:pPr>
            <w:r>
              <w:rPr>
                <w:rFonts w:asciiTheme="majorHAnsi" w:hAnsiTheme="majorHAnsi"/>
                <w:bCs/>
                <w:noProof/>
                <w:color w:val="476166" w:themeColor="accent1"/>
                <w:sz w:val="28"/>
                <w:szCs w:val="28"/>
              </w:rPr>
              <w:drawing>
                <wp:inline distT="0" distB="0" distL="0" distR="0" wp14:anchorId="0CE74F4D" wp14:editId="4304088E">
                  <wp:extent cx="5481320" cy="22402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507265" cy="2250884"/>
                          </a:xfrm>
                          <a:prstGeom prst="rect">
                            <a:avLst/>
                          </a:prstGeom>
                        </pic:spPr>
                      </pic:pic>
                    </a:graphicData>
                  </a:graphic>
                </wp:inline>
              </w:drawing>
            </w:r>
          </w:p>
          <w:p w14:paraId="6BDC8692" w14:textId="3A3C8300" w:rsidR="00E04F2F" w:rsidRDefault="00E04F2F" w:rsidP="00E04F2F">
            <w:pPr>
              <w:jc w:val="both"/>
              <w:rPr>
                <w:rFonts w:asciiTheme="majorHAnsi" w:hAnsiTheme="majorHAnsi"/>
                <w:bCs/>
                <w:color w:val="476166" w:themeColor="accent1"/>
              </w:rPr>
            </w:pPr>
          </w:p>
          <w:p w14:paraId="1A698FA9" w14:textId="56E62553" w:rsidR="00E04F2F" w:rsidRDefault="00E04F2F" w:rsidP="00E04F2F">
            <w:pPr>
              <w:jc w:val="both"/>
              <w:rPr>
                <w:rFonts w:asciiTheme="majorHAnsi" w:hAnsiTheme="majorHAnsi"/>
                <w:bCs/>
                <w:color w:val="476166" w:themeColor="accent1"/>
              </w:rPr>
            </w:pPr>
          </w:p>
          <w:p w14:paraId="790ED4EA" w14:textId="03218079" w:rsidR="00E04F2F" w:rsidRDefault="00E04F2F" w:rsidP="00E04F2F">
            <w:pPr>
              <w:jc w:val="both"/>
              <w:rPr>
                <w:rFonts w:asciiTheme="majorHAnsi" w:hAnsiTheme="majorHAnsi"/>
                <w:bCs/>
                <w:color w:val="476166" w:themeColor="accent1"/>
              </w:rPr>
            </w:pPr>
          </w:p>
          <w:p w14:paraId="47597FE3" w14:textId="0ECB0B97" w:rsidR="00E04F2F" w:rsidRDefault="00E04F2F" w:rsidP="00E04F2F">
            <w:pPr>
              <w:jc w:val="both"/>
              <w:rPr>
                <w:rFonts w:asciiTheme="majorHAnsi" w:hAnsiTheme="majorHAnsi"/>
                <w:bCs/>
                <w:color w:val="476166" w:themeColor="accent1"/>
              </w:rPr>
            </w:pPr>
            <w:r>
              <w:rPr>
                <w:rFonts w:asciiTheme="majorHAnsi" w:hAnsiTheme="majorHAnsi"/>
                <w:bCs/>
                <w:noProof/>
                <w:color w:val="476166" w:themeColor="accent1"/>
                <w:sz w:val="28"/>
                <w:szCs w:val="28"/>
              </w:rPr>
              <w:drawing>
                <wp:anchor distT="0" distB="0" distL="114300" distR="114300" simplePos="0" relativeHeight="251667456" behindDoc="0" locked="0" layoutInCell="1" allowOverlap="1" wp14:anchorId="7150DADE" wp14:editId="0460F82C">
                  <wp:simplePos x="0" y="0"/>
                  <wp:positionH relativeFrom="column">
                    <wp:posOffset>132</wp:posOffset>
                  </wp:positionH>
                  <wp:positionV relativeFrom="paragraph">
                    <wp:posOffset>325186</wp:posOffset>
                  </wp:positionV>
                  <wp:extent cx="5481320" cy="2210435"/>
                  <wp:effectExtent l="0" t="0" r="5080" b="0"/>
                  <wp:wrapThrough wrapText="bothSides">
                    <wp:wrapPolygon edited="0">
                      <wp:start x="0" y="0"/>
                      <wp:lineTo x="0" y="21408"/>
                      <wp:lineTo x="21545" y="21408"/>
                      <wp:lineTo x="2154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481320" cy="2210435"/>
                          </a:xfrm>
                          <a:prstGeom prst="rect">
                            <a:avLst/>
                          </a:prstGeom>
                        </pic:spPr>
                      </pic:pic>
                    </a:graphicData>
                  </a:graphic>
                </wp:anchor>
              </w:drawing>
            </w:r>
          </w:p>
          <w:p w14:paraId="48B083CB" w14:textId="39FE7B38" w:rsidR="00E04F2F" w:rsidRDefault="00E04F2F" w:rsidP="00E04F2F">
            <w:pPr>
              <w:jc w:val="both"/>
              <w:rPr>
                <w:rFonts w:asciiTheme="majorHAnsi" w:hAnsiTheme="majorHAnsi"/>
                <w:bCs/>
                <w:color w:val="476166" w:themeColor="accent1"/>
              </w:rPr>
            </w:pPr>
          </w:p>
          <w:p w14:paraId="06309AA0" w14:textId="323B17C3" w:rsidR="00E04F2F" w:rsidRDefault="00E04F2F" w:rsidP="00E04F2F">
            <w:pPr>
              <w:jc w:val="both"/>
              <w:rPr>
                <w:rFonts w:asciiTheme="majorHAnsi" w:hAnsiTheme="majorHAnsi"/>
                <w:bCs/>
                <w:color w:val="476166" w:themeColor="accent1"/>
              </w:rPr>
            </w:pPr>
          </w:p>
          <w:p w14:paraId="0D2AC6AE" w14:textId="7D8B21EC" w:rsidR="00E04F2F" w:rsidRDefault="00E04F2F" w:rsidP="00E04F2F">
            <w:pPr>
              <w:jc w:val="both"/>
              <w:rPr>
                <w:rFonts w:asciiTheme="majorHAnsi" w:hAnsiTheme="majorHAnsi"/>
                <w:bCs/>
                <w:color w:val="476166" w:themeColor="accent1"/>
              </w:rPr>
            </w:pPr>
          </w:p>
          <w:p w14:paraId="608F5CA6" w14:textId="77777777" w:rsidR="00E04F2F" w:rsidRDefault="00E04F2F" w:rsidP="00E04F2F">
            <w:pPr>
              <w:jc w:val="both"/>
              <w:rPr>
                <w:rFonts w:asciiTheme="majorHAnsi" w:hAnsiTheme="majorHAnsi"/>
                <w:bCs/>
                <w:color w:val="476166" w:themeColor="accent1"/>
              </w:rPr>
            </w:pPr>
          </w:p>
          <w:p w14:paraId="608B2628" w14:textId="332D908A" w:rsidR="00E04F2F" w:rsidRPr="00E04F2F" w:rsidRDefault="00E04F2F" w:rsidP="00E04F2F">
            <w:pPr>
              <w:jc w:val="both"/>
              <w:rPr>
                <w:rFonts w:asciiTheme="majorHAnsi" w:hAnsiTheme="majorHAnsi"/>
                <w:bCs/>
                <w:color w:val="476166" w:themeColor="accent1"/>
              </w:rPr>
            </w:pPr>
            <w:r>
              <w:rPr>
                <w:rFonts w:asciiTheme="majorHAnsi" w:hAnsiTheme="majorHAnsi"/>
                <w:bCs/>
                <w:noProof/>
                <w:color w:val="476166" w:themeColor="accent1"/>
                <w:sz w:val="28"/>
                <w:szCs w:val="28"/>
              </w:rPr>
              <w:drawing>
                <wp:anchor distT="0" distB="0" distL="114300" distR="114300" simplePos="0" relativeHeight="251668480" behindDoc="0" locked="0" layoutInCell="1" allowOverlap="1" wp14:anchorId="7349B3B5" wp14:editId="5072F92C">
                  <wp:simplePos x="0" y="0"/>
                  <wp:positionH relativeFrom="column">
                    <wp:posOffset>0</wp:posOffset>
                  </wp:positionH>
                  <wp:positionV relativeFrom="paragraph">
                    <wp:posOffset>294947</wp:posOffset>
                  </wp:positionV>
                  <wp:extent cx="5481320" cy="2214880"/>
                  <wp:effectExtent l="0" t="0" r="5080" b="0"/>
                  <wp:wrapThrough wrapText="bothSides">
                    <wp:wrapPolygon edited="0">
                      <wp:start x="0" y="0"/>
                      <wp:lineTo x="0" y="21365"/>
                      <wp:lineTo x="21545" y="21365"/>
                      <wp:lineTo x="2154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481320" cy="2214880"/>
                          </a:xfrm>
                          <a:prstGeom prst="rect">
                            <a:avLst/>
                          </a:prstGeom>
                        </pic:spPr>
                      </pic:pic>
                    </a:graphicData>
                  </a:graphic>
                </wp:anchor>
              </w:drawing>
            </w:r>
          </w:p>
        </w:tc>
        <w:tc>
          <w:tcPr>
            <w:tcW w:w="1079" w:type="dxa"/>
          </w:tcPr>
          <w:p w14:paraId="5543B4D5" w14:textId="77777777" w:rsidR="00424776" w:rsidRPr="00E04F2F" w:rsidRDefault="00424776" w:rsidP="00424776">
            <w:pPr>
              <w:rPr>
                <w:sz w:val="22"/>
                <w:szCs w:val="22"/>
              </w:rPr>
            </w:pPr>
          </w:p>
        </w:tc>
      </w:tr>
    </w:tbl>
    <w:p w14:paraId="5480094B" w14:textId="59DF68F4" w:rsidR="00424776" w:rsidRPr="00E04F2F" w:rsidRDefault="00424776">
      <w:pPr>
        <w:rPr>
          <w:sz w:val="22"/>
          <w:szCs w:val="22"/>
        </w:rPr>
      </w:pPr>
    </w:p>
    <w:tbl>
      <w:tblPr>
        <w:tblpPr w:leftFromText="180" w:rightFromText="180" w:vertAnchor="text" w:horzAnchor="page" w:tblpXSpec="center" w:tblpY="-719"/>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24776" w:rsidRPr="00424776" w14:paraId="16EADC30" w14:textId="77777777" w:rsidTr="00D552FF">
        <w:trPr>
          <w:trHeight w:val="426"/>
        </w:trPr>
        <w:tc>
          <w:tcPr>
            <w:tcW w:w="2158" w:type="dxa"/>
            <w:gridSpan w:val="2"/>
          </w:tcPr>
          <w:p w14:paraId="15A8428B" w14:textId="77777777" w:rsidR="00424776" w:rsidRPr="00424776" w:rsidRDefault="00424776" w:rsidP="00424776"/>
        </w:tc>
        <w:tc>
          <w:tcPr>
            <w:tcW w:w="2158" w:type="dxa"/>
            <w:tcBorders>
              <w:bottom w:val="single" w:sz="18" w:space="0" w:color="476166" w:themeColor="accent1"/>
            </w:tcBorders>
          </w:tcPr>
          <w:p w14:paraId="730D8F75" w14:textId="77777777" w:rsidR="00424776" w:rsidRPr="00424776" w:rsidRDefault="00424776" w:rsidP="00424776"/>
        </w:tc>
        <w:tc>
          <w:tcPr>
            <w:tcW w:w="2158" w:type="dxa"/>
            <w:tcBorders>
              <w:bottom w:val="single" w:sz="18" w:space="0" w:color="476166" w:themeColor="accent1"/>
            </w:tcBorders>
          </w:tcPr>
          <w:p w14:paraId="6A4567D9" w14:textId="77777777" w:rsidR="00424776" w:rsidRPr="00424776" w:rsidRDefault="00424776" w:rsidP="00424776"/>
        </w:tc>
        <w:tc>
          <w:tcPr>
            <w:tcW w:w="2158" w:type="dxa"/>
            <w:tcBorders>
              <w:bottom w:val="single" w:sz="18" w:space="0" w:color="476166" w:themeColor="accent1"/>
            </w:tcBorders>
          </w:tcPr>
          <w:p w14:paraId="03ADE2DA" w14:textId="77777777" w:rsidR="00424776" w:rsidRPr="00424776" w:rsidRDefault="00424776" w:rsidP="00424776"/>
        </w:tc>
        <w:tc>
          <w:tcPr>
            <w:tcW w:w="2158" w:type="dxa"/>
            <w:gridSpan w:val="2"/>
          </w:tcPr>
          <w:p w14:paraId="40E471B4" w14:textId="77777777" w:rsidR="00424776" w:rsidRPr="00424776" w:rsidRDefault="00424776" w:rsidP="00424776"/>
        </w:tc>
      </w:tr>
      <w:tr w:rsidR="00424776" w:rsidRPr="00424776" w14:paraId="1D3FAE18" w14:textId="77777777" w:rsidTr="00D552FF">
        <w:trPr>
          <w:trHeight w:val="800"/>
        </w:trPr>
        <w:tc>
          <w:tcPr>
            <w:tcW w:w="2158" w:type="dxa"/>
            <w:gridSpan w:val="2"/>
            <w:tcBorders>
              <w:right w:val="single" w:sz="18" w:space="0" w:color="476166" w:themeColor="accent1"/>
            </w:tcBorders>
          </w:tcPr>
          <w:p w14:paraId="4B0DD017" w14:textId="77777777" w:rsidR="00424776" w:rsidRPr="00424776" w:rsidRDefault="00424776" w:rsidP="00424776"/>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BF4D41A" w14:textId="07DB6AB0" w:rsidR="00424776" w:rsidRPr="00424776" w:rsidRDefault="00424776" w:rsidP="00424776">
            <w:pPr>
              <w:jc w:val="center"/>
              <w:outlineLvl w:val="3"/>
              <w:rPr>
                <w:rFonts w:asciiTheme="majorHAnsi" w:hAnsiTheme="majorHAnsi"/>
                <w:b/>
                <w:color w:val="476166" w:themeColor="accent1"/>
                <w:sz w:val="28"/>
                <w:szCs w:val="28"/>
              </w:rPr>
            </w:pPr>
            <w:r w:rsidRPr="00424776">
              <w:rPr>
                <w:rFonts w:asciiTheme="majorHAnsi" w:hAnsiTheme="majorHAnsi"/>
                <w:b/>
                <w:color w:val="476166" w:themeColor="accent1"/>
                <w:sz w:val="40"/>
                <w:szCs w:val="40"/>
              </w:rPr>
              <w:t>CONCLUSION</w:t>
            </w:r>
          </w:p>
        </w:tc>
        <w:tc>
          <w:tcPr>
            <w:tcW w:w="2158" w:type="dxa"/>
            <w:gridSpan w:val="2"/>
            <w:tcBorders>
              <w:left w:val="single" w:sz="18" w:space="0" w:color="476166" w:themeColor="accent1"/>
            </w:tcBorders>
          </w:tcPr>
          <w:p w14:paraId="2A79C9CE" w14:textId="77777777" w:rsidR="00424776" w:rsidRPr="00424776" w:rsidRDefault="00424776" w:rsidP="00424776"/>
        </w:tc>
      </w:tr>
      <w:tr w:rsidR="00424776" w:rsidRPr="00424776" w14:paraId="3730DDE2" w14:textId="77777777" w:rsidTr="00D552FF">
        <w:tc>
          <w:tcPr>
            <w:tcW w:w="2158" w:type="dxa"/>
            <w:gridSpan w:val="2"/>
          </w:tcPr>
          <w:p w14:paraId="2F06826C" w14:textId="77777777" w:rsidR="00424776" w:rsidRPr="00424776" w:rsidRDefault="00424776" w:rsidP="00424776"/>
        </w:tc>
        <w:tc>
          <w:tcPr>
            <w:tcW w:w="2158" w:type="dxa"/>
            <w:tcBorders>
              <w:top w:val="single" w:sz="18" w:space="0" w:color="476166" w:themeColor="accent1"/>
            </w:tcBorders>
          </w:tcPr>
          <w:p w14:paraId="27C62973" w14:textId="77777777" w:rsidR="00424776" w:rsidRPr="00424776" w:rsidRDefault="00424776" w:rsidP="00424776"/>
        </w:tc>
        <w:tc>
          <w:tcPr>
            <w:tcW w:w="2158" w:type="dxa"/>
            <w:tcBorders>
              <w:top w:val="single" w:sz="18" w:space="0" w:color="476166" w:themeColor="accent1"/>
            </w:tcBorders>
          </w:tcPr>
          <w:p w14:paraId="7830EDCD" w14:textId="77777777" w:rsidR="00424776" w:rsidRPr="00424776" w:rsidRDefault="00424776" w:rsidP="00424776"/>
        </w:tc>
        <w:tc>
          <w:tcPr>
            <w:tcW w:w="2158" w:type="dxa"/>
            <w:tcBorders>
              <w:top w:val="single" w:sz="18" w:space="0" w:color="476166" w:themeColor="accent1"/>
            </w:tcBorders>
          </w:tcPr>
          <w:p w14:paraId="081FC730" w14:textId="77777777" w:rsidR="00424776" w:rsidRPr="00424776" w:rsidRDefault="00424776" w:rsidP="00424776"/>
        </w:tc>
        <w:tc>
          <w:tcPr>
            <w:tcW w:w="2158" w:type="dxa"/>
            <w:gridSpan w:val="2"/>
          </w:tcPr>
          <w:p w14:paraId="46293DB3" w14:textId="77777777" w:rsidR="00424776" w:rsidRPr="00424776" w:rsidRDefault="00424776" w:rsidP="00424776"/>
        </w:tc>
      </w:tr>
      <w:tr w:rsidR="00424776" w:rsidRPr="00424776" w14:paraId="612EACDC" w14:textId="77777777" w:rsidTr="00D552FF">
        <w:trPr>
          <w:trHeight w:val="4546"/>
        </w:trPr>
        <w:tc>
          <w:tcPr>
            <w:tcW w:w="1079" w:type="dxa"/>
          </w:tcPr>
          <w:p w14:paraId="56132D84" w14:textId="77777777" w:rsidR="00424776" w:rsidRDefault="00424776" w:rsidP="00424776"/>
          <w:p w14:paraId="68BD097B" w14:textId="273C79A3" w:rsidR="00E04F2F" w:rsidRPr="00424776" w:rsidRDefault="00E04F2F" w:rsidP="00424776"/>
        </w:tc>
        <w:tc>
          <w:tcPr>
            <w:tcW w:w="8632" w:type="dxa"/>
            <w:gridSpan w:val="5"/>
            <w:tcBorders>
              <w:top w:val="single" w:sz="18" w:space="0" w:color="476166" w:themeColor="accent1"/>
              <w:bottom w:val="single" w:sz="18" w:space="0" w:color="476166" w:themeColor="accent1"/>
            </w:tcBorders>
          </w:tcPr>
          <w:p w14:paraId="215ACB14" w14:textId="77777777" w:rsidR="00E04F2F" w:rsidRDefault="00E04F2F" w:rsidP="00424776">
            <w:pPr>
              <w:rPr>
                <w:rFonts w:asciiTheme="majorHAnsi" w:hAnsiTheme="majorHAnsi"/>
                <w:b/>
                <w:color w:val="476166" w:themeColor="accent1"/>
                <w:sz w:val="28"/>
                <w:szCs w:val="28"/>
              </w:rPr>
            </w:pPr>
          </w:p>
          <w:p w14:paraId="574D3946" w14:textId="38C60FD9" w:rsidR="00424776" w:rsidRDefault="00424776" w:rsidP="00424776">
            <w:pPr>
              <w:rPr>
                <w:rFonts w:asciiTheme="majorHAnsi" w:hAnsiTheme="majorHAnsi"/>
                <w:b/>
                <w:color w:val="476166" w:themeColor="accent1"/>
                <w:sz w:val="28"/>
                <w:szCs w:val="28"/>
              </w:rPr>
            </w:pPr>
            <w:r w:rsidRPr="00424776">
              <w:rPr>
                <w:rFonts w:asciiTheme="majorHAnsi" w:hAnsiTheme="majorHAnsi"/>
                <w:b/>
                <w:color w:val="476166" w:themeColor="accent1"/>
                <w:sz w:val="28"/>
                <w:szCs w:val="28"/>
              </w:rPr>
              <w:t>The custom 16-bit processor project successfully implements a simplified yet functional processor architecture. By integrating various components and designing a robust instruction set, the project demonstrates the practical application of Verilog HDL in computer system design.</w:t>
            </w:r>
          </w:p>
          <w:p w14:paraId="00017B6E" w14:textId="77777777" w:rsidR="00424776" w:rsidRDefault="00424776" w:rsidP="00424776">
            <w:pPr>
              <w:rPr>
                <w:rFonts w:asciiTheme="majorHAnsi" w:hAnsiTheme="majorHAnsi"/>
                <w:b/>
                <w:color w:val="476166" w:themeColor="accent1"/>
                <w:sz w:val="28"/>
                <w:szCs w:val="28"/>
              </w:rPr>
            </w:pPr>
          </w:p>
          <w:p w14:paraId="291FEF8D" w14:textId="77777777" w:rsidR="00424776" w:rsidRDefault="00424776" w:rsidP="00424776">
            <w:pPr>
              <w:rPr>
                <w:rFonts w:asciiTheme="majorHAnsi" w:hAnsiTheme="majorHAnsi"/>
                <w:b/>
                <w:color w:val="476166" w:themeColor="accent1"/>
                <w:sz w:val="28"/>
                <w:szCs w:val="28"/>
              </w:rPr>
            </w:pPr>
          </w:p>
          <w:p w14:paraId="2CA59639" w14:textId="77777777" w:rsidR="00424776" w:rsidRDefault="00424776" w:rsidP="00424776">
            <w:pPr>
              <w:rPr>
                <w:rFonts w:asciiTheme="majorHAnsi" w:hAnsiTheme="majorHAnsi"/>
                <w:b/>
                <w:color w:val="476166" w:themeColor="accent1"/>
                <w:sz w:val="28"/>
                <w:szCs w:val="28"/>
              </w:rPr>
            </w:pPr>
          </w:p>
          <w:p w14:paraId="5580120A" w14:textId="77777777" w:rsidR="00424776" w:rsidRDefault="00424776" w:rsidP="00424776">
            <w:pPr>
              <w:rPr>
                <w:rFonts w:asciiTheme="majorHAnsi" w:hAnsiTheme="majorHAnsi"/>
                <w:b/>
                <w:color w:val="476166" w:themeColor="accent1"/>
                <w:sz w:val="28"/>
                <w:szCs w:val="28"/>
              </w:rPr>
            </w:pPr>
          </w:p>
          <w:p w14:paraId="308B264A" w14:textId="77777777" w:rsidR="00424776" w:rsidRDefault="00424776" w:rsidP="00424776">
            <w:pPr>
              <w:rPr>
                <w:rFonts w:asciiTheme="majorHAnsi" w:hAnsiTheme="majorHAnsi"/>
                <w:b/>
                <w:color w:val="476166" w:themeColor="accent1"/>
                <w:sz w:val="28"/>
                <w:szCs w:val="28"/>
              </w:rPr>
            </w:pPr>
          </w:p>
          <w:p w14:paraId="31A73DF1" w14:textId="77777777" w:rsidR="00424776" w:rsidRDefault="00424776" w:rsidP="00424776">
            <w:pPr>
              <w:rPr>
                <w:rFonts w:asciiTheme="majorHAnsi" w:hAnsiTheme="majorHAnsi"/>
                <w:b/>
                <w:color w:val="476166" w:themeColor="accent1"/>
                <w:sz w:val="28"/>
                <w:szCs w:val="28"/>
              </w:rPr>
            </w:pPr>
          </w:p>
          <w:p w14:paraId="36F8D8BC" w14:textId="0CEE5B34" w:rsidR="00424776" w:rsidRDefault="00424776" w:rsidP="00424776">
            <w:pPr>
              <w:tabs>
                <w:tab w:val="left" w:pos="5934"/>
              </w:tabs>
              <w:rPr>
                <w:rFonts w:asciiTheme="majorHAnsi" w:hAnsiTheme="majorHAnsi"/>
                <w:b/>
                <w:color w:val="476166" w:themeColor="accent1"/>
                <w:sz w:val="28"/>
                <w:szCs w:val="28"/>
              </w:rPr>
            </w:pPr>
            <w:r>
              <w:rPr>
                <w:rFonts w:asciiTheme="majorHAnsi" w:hAnsiTheme="majorHAnsi"/>
                <w:b/>
                <w:color w:val="476166" w:themeColor="accent1"/>
                <w:sz w:val="28"/>
                <w:szCs w:val="28"/>
              </w:rPr>
              <w:tab/>
            </w:r>
          </w:p>
          <w:p w14:paraId="182CDC99" w14:textId="77777777" w:rsidR="00424776" w:rsidRDefault="00424776" w:rsidP="00424776">
            <w:pPr>
              <w:rPr>
                <w:rFonts w:asciiTheme="majorHAnsi" w:hAnsiTheme="majorHAnsi"/>
                <w:b/>
                <w:color w:val="476166" w:themeColor="accent1"/>
                <w:sz w:val="28"/>
                <w:szCs w:val="28"/>
              </w:rPr>
            </w:pPr>
          </w:p>
          <w:p w14:paraId="7F60008C" w14:textId="77777777" w:rsidR="00424776" w:rsidRDefault="00424776" w:rsidP="00424776">
            <w:pPr>
              <w:rPr>
                <w:rFonts w:asciiTheme="majorHAnsi" w:hAnsiTheme="majorHAnsi"/>
                <w:b/>
                <w:color w:val="476166" w:themeColor="accent1"/>
                <w:sz w:val="28"/>
                <w:szCs w:val="28"/>
              </w:rPr>
            </w:pPr>
          </w:p>
          <w:p w14:paraId="6442E3F9" w14:textId="77777777" w:rsidR="00424776" w:rsidRDefault="00424776" w:rsidP="00424776">
            <w:pPr>
              <w:rPr>
                <w:rFonts w:asciiTheme="majorHAnsi" w:hAnsiTheme="majorHAnsi"/>
                <w:b/>
                <w:color w:val="476166" w:themeColor="accent1"/>
                <w:sz w:val="28"/>
                <w:szCs w:val="28"/>
              </w:rPr>
            </w:pPr>
          </w:p>
          <w:p w14:paraId="65C850DB" w14:textId="77777777" w:rsidR="00424776" w:rsidRDefault="00424776" w:rsidP="00424776">
            <w:pPr>
              <w:rPr>
                <w:rFonts w:asciiTheme="majorHAnsi" w:hAnsiTheme="majorHAnsi"/>
                <w:b/>
                <w:color w:val="476166" w:themeColor="accent1"/>
                <w:sz w:val="28"/>
                <w:szCs w:val="28"/>
              </w:rPr>
            </w:pPr>
          </w:p>
          <w:p w14:paraId="44121430" w14:textId="77777777" w:rsidR="00424776" w:rsidRDefault="00424776" w:rsidP="00424776">
            <w:pPr>
              <w:rPr>
                <w:rFonts w:asciiTheme="majorHAnsi" w:hAnsiTheme="majorHAnsi"/>
                <w:b/>
                <w:color w:val="476166" w:themeColor="accent1"/>
                <w:sz w:val="28"/>
                <w:szCs w:val="28"/>
              </w:rPr>
            </w:pPr>
          </w:p>
          <w:p w14:paraId="1F2E488A" w14:textId="77777777" w:rsidR="00424776" w:rsidRDefault="00424776" w:rsidP="00424776">
            <w:pPr>
              <w:rPr>
                <w:rFonts w:asciiTheme="majorHAnsi" w:hAnsiTheme="majorHAnsi"/>
                <w:b/>
                <w:color w:val="476166" w:themeColor="accent1"/>
                <w:sz w:val="28"/>
                <w:szCs w:val="28"/>
              </w:rPr>
            </w:pPr>
          </w:p>
          <w:p w14:paraId="4CC68DB3" w14:textId="77777777" w:rsidR="00424776" w:rsidRDefault="00424776" w:rsidP="00424776">
            <w:pPr>
              <w:rPr>
                <w:rFonts w:asciiTheme="majorHAnsi" w:hAnsiTheme="majorHAnsi"/>
                <w:b/>
                <w:color w:val="476166" w:themeColor="accent1"/>
                <w:sz w:val="28"/>
                <w:szCs w:val="28"/>
              </w:rPr>
            </w:pPr>
          </w:p>
          <w:p w14:paraId="6F67ACEF" w14:textId="77777777" w:rsidR="00424776" w:rsidRDefault="00424776" w:rsidP="00424776">
            <w:pPr>
              <w:rPr>
                <w:rFonts w:asciiTheme="majorHAnsi" w:hAnsiTheme="majorHAnsi"/>
                <w:b/>
                <w:color w:val="476166" w:themeColor="accent1"/>
                <w:sz w:val="28"/>
                <w:szCs w:val="28"/>
              </w:rPr>
            </w:pPr>
          </w:p>
          <w:p w14:paraId="11A4D21F" w14:textId="77777777" w:rsidR="00424776" w:rsidRDefault="00424776" w:rsidP="00424776">
            <w:pPr>
              <w:rPr>
                <w:rFonts w:asciiTheme="majorHAnsi" w:hAnsiTheme="majorHAnsi"/>
                <w:b/>
                <w:color w:val="476166" w:themeColor="accent1"/>
                <w:sz w:val="28"/>
                <w:szCs w:val="28"/>
              </w:rPr>
            </w:pPr>
          </w:p>
          <w:p w14:paraId="3A41069C" w14:textId="77777777" w:rsidR="00424776" w:rsidRDefault="00424776" w:rsidP="00424776">
            <w:pPr>
              <w:rPr>
                <w:rFonts w:asciiTheme="majorHAnsi" w:hAnsiTheme="majorHAnsi"/>
                <w:b/>
                <w:color w:val="476166" w:themeColor="accent1"/>
                <w:sz w:val="28"/>
                <w:szCs w:val="28"/>
              </w:rPr>
            </w:pPr>
          </w:p>
          <w:p w14:paraId="0F9DC40F" w14:textId="77777777" w:rsidR="00424776" w:rsidRDefault="00424776" w:rsidP="00424776">
            <w:pPr>
              <w:rPr>
                <w:rFonts w:asciiTheme="majorHAnsi" w:hAnsiTheme="majorHAnsi"/>
                <w:b/>
                <w:color w:val="476166" w:themeColor="accent1"/>
                <w:sz w:val="28"/>
                <w:szCs w:val="28"/>
              </w:rPr>
            </w:pPr>
          </w:p>
          <w:p w14:paraId="21D2101D" w14:textId="77777777" w:rsidR="00424776" w:rsidRDefault="00424776" w:rsidP="00424776">
            <w:pPr>
              <w:rPr>
                <w:rFonts w:asciiTheme="majorHAnsi" w:hAnsiTheme="majorHAnsi"/>
                <w:b/>
                <w:color w:val="476166" w:themeColor="accent1"/>
                <w:sz w:val="28"/>
                <w:szCs w:val="28"/>
              </w:rPr>
            </w:pPr>
          </w:p>
          <w:p w14:paraId="0F90C50E" w14:textId="77777777" w:rsidR="00424776" w:rsidRDefault="00424776" w:rsidP="00424776">
            <w:pPr>
              <w:rPr>
                <w:rFonts w:asciiTheme="majorHAnsi" w:hAnsiTheme="majorHAnsi"/>
                <w:b/>
                <w:color w:val="476166" w:themeColor="accent1"/>
                <w:sz w:val="28"/>
                <w:szCs w:val="28"/>
              </w:rPr>
            </w:pPr>
          </w:p>
          <w:p w14:paraId="350EC432" w14:textId="77777777" w:rsidR="00424776" w:rsidRDefault="00424776" w:rsidP="00424776">
            <w:pPr>
              <w:rPr>
                <w:rFonts w:asciiTheme="majorHAnsi" w:hAnsiTheme="majorHAnsi"/>
                <w:b/>
                <w:color w:val="476166" w:themeColor="accent1"/>
                <w:sz w:val="28"/>
                <w:szCs w:val="28"/>
              </w:rPr>
            </w:pPr>
          </w:p>
          <w:p w14:paraId="3F882E29" w14:textId="77777777" w:rsidR="00424776" w:rsidRDefault="00424776" w:rsidP="00424776">
            <w:pPr>
              <w:rPr>
                <w:rFonts w:asciiTheme="majorHAnsi" w:hAnsiTheme="majorHAnsi"/>
                <w:b/>
                <w:color w:val="476166" w:themeColor="accent1"/>
                <w:sz w:val="28"/>
                <w:szCs w:val="28"/>
              </w:rPr>
            </w:pPr>
          </w:p>
          <w:p w14:paraId="7ED976A8" w14:textId="77777777" w:rsidR="00424776" w:rsidRDefault="00424776" w:rsidP="00424776">
            <w:pPr>
              <w:rPr>
                <w:rFonts w:asciiTheme="majorHAnsi" w:hAnsiTheme="majorHAnsi"/>
                <w:b/>
                <w:color w:val="476166" w:themeColor="accent1"/>
                <w:sz w:val="28"/>
                <w:szCs w:val="28"/>
              </w:rPr>
            </w:pPr>
          </w:p>
          <w:p w14:paraId="528082E7" w14:textId="77777777" w:rsidR="00424776" w:rsidRDefault="00424776" w:rsidP="00424776">
            <w:pPr>
              <w:rPr>
                <w:rFonts w:asciiTheme="majorHAnsi" w:hAnsiTheme="majorHAnsi"/>
                <w:b/>
                <w:color w:val="476166" w:themeColor="accent1"/>
                <w:sz w:val="28"/>
                <w:szCs w:val="28"/>
              </w:rPr>
            </w:pPr>
          </w:p>
          <w:p w14:paraId="2ED7CFC9" w14:textId="77777777" w:rsidR="00424776" w:rsidRDefault="00424776" w:rsidP="00424776">
            <w:pPr>
              <w:rPr>
                <w:rFonts w:asciiTheme="majorHAnsi" w:hAnsiTheme="majorHAnsi"/>
                <w:b/>
                <w:color w:val="476166" w:themeColor="accent1"/>
                <w:sz w:val="28"/>
                <w:szCs w:val="28"/>
              </w:rPr>
            </w:pPr>
          </w:p>
          <w:p w14:paraId="62B118B3" w14:textId="77777777" w:rsidR="00424776" w:rsidRDefault="00424776" w:rsidP="00424776">
            <w:pPr>
              <w:rPr>
                <w:rFonts w:asciiTheme="majorHAnsi" w:hAnsiTheme="majorHAnsi"/>
                <w:b/>
                <w:color w:val="476166" w:themeColor="accent1"/>
                <w:sz w:val="28"/>
                <w:szCs w:val="28"/>
              </w:rPr>
            </w:pPr>
          </w:p>
          <w:p w14:paraId="05586B79" w14:textId="77777777" w:rsidR="00424776" w:rsidRDefault="00424776" w:rsidP="00424776">
            <w:pPr>
              <w:rPr>
                <w:rFonts w:asciiTheme="majorHAnsi" w:hAnsiTheme="majorHAnsi"/>
                <w:b/>
                <w:color w:val="476166" w:themeColor="accent1"/>
                <w:sz w:val="28"/>
                <w:szCs w:val="28"/>
              </w:rPr>
            </w:pPr>
          </w:p>
          <w:p w14:paraId="5617E67B" w14:textId="77777777" w:rsidR="00424776" w:rsidRDefault="00424776" w:rsidP="00424776">
            <w:pPr>
              <w:rPr>
                <w:rFonts w:asciiTheme="majorHAnsi" w:hAnsiTheme="majorHAnsi"/>
                <w:b/>
                <w:color w:val="476166" w:themeColor="accent1"/>
                <w:sz w:val="28"/>
                <w:szCs w:val="28"/>
              </w:rPr>
            </w:pPr>
          </w:p>
          <w:p w14:paraId="71DC630E" w14:textId="77777777" w:rsidR="00424776" w:rsidRDefault="00424776" w:rsidP="00424776">
            <w:pPr>
              <w:rPr>
                <w:rFonts w:asciiTheme="majorHAnsi" w:hAnsiTheme="majorHAnsi"/>
                <w:b/>
                <w:color w:val="476166" w:themeColor="accent1"/>
                <w:sz w:val="28"/>
                <w:szCs w:val="28"/>
              </w:rPr>
            </w:pPr>
          </w:p>
          <w:p w14:paraId="24EC3E52" w14:textId="77777777" w:rsidR="00424776" w:rsidRDefault="00424776" w:rsidP="00424776">
            <w:pPr>
              <w:rPr>
                <w:rFonts w:asciiTheme="majorHAnsi" w:hAnsiTheme="majorHAnsi"/>
                <w:b/>
                <w:color w:val="476166" w:themeColor="accent1"/>
                <w:sz w:val="28"/>
                <w:szCs w:val="28"/>
              </w:rPr>
            </w:pPr>
          </w:p>
          <w:p w14:paraId="5722FE03" w14:textId="77777777" w:rsidR="00424776" w:rsidRDefault="00424776" w:rsidP="00424776">
            <w:pPr>
              <w:rPr>
                <w:rFonts w:asciiTheme="majorHAnsi" w:hAnsiTheme="majorHAnsi"/>
                <w:b/>
                <w:color w:val="476166" w:themeColor="accent1"/>
                <w:sz w:val="28"/>
                <w:szCs w:val="28"/>
              </w:rPr>
            </w:pPr>
          </w:p>
          <w:p w14:paraId="2E37B900" w14:textId="77777777" w:rsidR="00424776" w:rsidRDefault="00424776" w:rsidP="00424776">
            <w:pPr>
              <w:rPr>
                <w:rFonts w:asciiTheme="majorHAnsi" w:hAnsiTheme="majorHAnsi"/>
                <w:b/>
                <w:color w:val="476166" w:themeColor="accent1"/>
                <w:sz w:val="28"/>
                <w:szCs w:val="28"/>
              </w:rPr>
            </w:pPr>
          </w:p>
          <w:p w14:paraId="488340E2" w14:textId="77777777" w:rsidR="00424776" w:rsidRDefault="00424776" w:rsidP="00424776">
            <w:pPr>
              <w:rPr>
                <w:rFonts w:asciiTheme="majorHAnsi" w:hAnsiTheme="majorHAnsi"/>
                <w:b/>
                <w:color w:val="476166" w:themeColor="accent1"/>
                <w:sz w:val="28"/>
                <w:szCs w:val="28"/>
              </w:rPr>
            </w:pPr>
          </w:p>
          <w:p w14:paraId="0148C13C" w14:textId="2AC0FBA9" w:rsidR="00424776" w:rsidRPr="00424776" w:rsidRDefault="00424776" w:rsidP="00424776">
            <w:pPr>
              <w:rPr>
                <w:rFonts w:asciiTheme="majorHAnsi" w:hAnsiTheme="majorHAnsi"/>
                <w:b/>
                <w:color w:val="476166" w:themeColor="accent1"/>
                <w:sz w:val="28"/>
                <w:szCs w:val="28"/>
              </w:rPr>
            </w:pPr>
          </w:p>
        </w:tc>
        <w:tc>
          <w:tcPr>
            <w:tcW w:w="1079" w:type="dxa"/>
          </w:tcPr>
          <w:p w14:paraId="5F29C9C6" w14:textId="77777777" w:rsidR="00424776" w:rsidRPr="00424776" w:rsidRDefault="00424776" w:rsidP="00424776"/>
        </w:tc>
      </w:tr>
    </w:tbl>
    <w:p w14:paraId="084EFD58" w14:textId="77777777" w:rsidR="00EB7C2B" w:rsidRDefault="00EB7C2B" w:rsidP="00EB7C2B"/>
    <w:sectPr w:rsidR="00EB7C2B"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5CB35" w14:textId="77777777" w:rsidR="004631B3" w:rsidRDefault="004631B3" w:rsidP="00E74B29">
      <w:r>
        <w:separator/>
      </w:r>
    </w:p>
  </w:endnote>
  <w:endnote w:type="continuationSeparator" w:id="0">
    <w:p w14:paraId="67A18C72" w14:textId="77777777" w:rsidR="004631B3" w:rsidRDefault="004631B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EC363" w14:textId="77777777" w:rsidR="004631B3" w:rsidRDefault="004631B3" w:rsidP="00E74B29">
      <w:r>
        <w:separator/>
      </w:r>
    </w:p>
  </w:footnote>
  <w:footnote w:type="continuationSeparator" w:id="0">
    <w:p w14:paraId="3862F5D8" w14:textId="77777777" w:rsidR="004631B3" w:rsidRDefault="004631B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0037D"/>
    <w:multiLevelType w:val="hybridMultilevel"/>
    <w:tmpl w:val="DF5EDA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7AF59CE"/>
    <w:multiLevelType w:val="hybridMultilevel"/>
    <w:tmpl w:val="4FC478C6"/>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1502DAE"/>
    <w:multiLevelType w:val="hybridMultilevel"/>
    <w:tmpl w:val="4FC478C6"/>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FA53A81"/>
    <w:multiLevelType w:val="hybridMultilevel"/>
    <w:tmpl w:val="42B8E9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D011C92"/>
    <w:multiLevelType w:val="hybridMultilevel"/>
    <w:tmpl w:val="9C5A9D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DD42D61"/>
    <w:multiLevelType w:val="hybridMultilevel"/>
    <w:tmpl w:val="0B5E685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6"/>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B50"/>
    <w:rsid w:val="00086FA5"/>
    <w:rsid w:val="000C5EE1"/>
    <w:rsid w:val="000E4641"/>
    <w:rsid w:val="00151F66"/>
    <w:rsid w:val="00177F8D"/>
    <w:rsid w:val="00185F4A"/>
    <w:rsid w:val="001C552C"/>
    <w:rsid w:val="001E097E"/>
    <w:rsid w:val="001F4B42"/>
    <w:rsid w:val="002D2200"/>
    <w:rsid w:val="003F611D"/>
    <w:rsid w:val="0040564B"/>
    <w:rsid w:val="00424776"/>
    <w:rsid w:val="004631B3"/>
    <w:rsid w:val="0048120C"/>
    <w:rsid w:val="004909D9"/>
    <w:rsid w:val="004C5781"/>
    <w:rsid w:val="00521481"/>
    <w:rsid w:val="005E598B"/>
    <w:rsid w:val="006278EE"/>
    <w:rsid w:val="00665110"/>
    <w:rsid w:val="006709F1"/>
    <w:rsid w:val="006C60E6"/>
    <w:rsid w:val="00730280"/>
    <w:rsid w:val="007E7573"/>
    <w:rsid w:val="00804206"/>
    <w:rsid w:val="00805965"/>
    <w:rsid w:val="00837914"/>
    <w:rsid w:val="00852051"/>
    <w:rsid w:val="00874FE7"/>
    <w:rsid w:val="008D2021"/>
    <w:rsid w:val="00952F7D"/>
    <w:rsid w:val="00982B50"/>
    <w:rsid w:val="009A38BA"/>
    <w:rsid w:val="009B7F6D"/>
    <w:rsid w:val="00A61A31"/>
    <w:rsid w:val="00B43E11"/>
    <w:rsid w:val="00BC1E80"/>
    <w:rsid w:val="00BE53A3"/>
    <w:rsid w:val="00D43125"/>
    <w:rsid w:val="00D66A3A"/>
    <w:rsid w:val="00DF198B"/>
    <w:rsid w:val="00E04F2F"/>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27455A"/>
  <w15:chartTrackingRefBased/>
  <w15:docId w15:val="{B836A0EB-4FCA-4D78-A3C0-6F83717CD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24776"/>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730280"/>
    <w:pPr>
      <w:ind w:left="720"/>
      <w:contextualSpacing/>
    </w:pPr>
  </w:style>
  <w:style w:type="character" w:styleId="Strong">
    <w:name w:val="Strong"/>
    <w:basedOn w:val="DefaultParagraphFont"/>
    <w:uiPriority w:val="22"/>
    <w:qFormat/>
    <w:rsid w:val="0085205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5.jpe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hmed\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F68C9D08960461A9F7C0818499902C3"/>
        <w:category>
          <w:name w:val="General"/>
          <w:gallery w:val="placeholder"/>
        </w:category>
        <w:types>
          <w:type w:val="bbPlcHdr"/>
        </w:types>
        <w:behaviors>
          <w:behavior w:val="content"/>
        </w:behaviors>
        <w:guid w:val="{30A3C9B2-138C-47E1-9F7D-74DCABE4DDEC}"/>
      </w:docPartPr>
      <w:docPartBody>
        <w:p w:rsidR="00B36AA0" w:rsidRDefault="00956DF3">
          <w:pPr>
            <w:pStyle w:val="9F68C9D08960461A9F7C0818499902C3"/>
          </w:pPr>
          <w:r w:rsidRPr="00DF198B">
            <w:t>—</w:t>
          </w:r>
        </w:p>
      </w:docPartBody>
    </w:docPart>
    <w:docPart>
      <w:docPartPr>
        <w:name w:val="4EE9B860750F4EB3B67E6CFAA627636B"/>
        <w:category>
          <w:name w:val="General"/>
          <w:gallery w:val="placeholder"/>
        </w:category>
        <w:types>
          <w:type w:val="bbPlcHdr"/>
        </w:types>
        <w:behaviors>
          <w:behavior w:val="content"/>
        </w:behaviors>
        <w:guid w:val="{77853B04-59D0-4CAF-8C01-55FF59C3D51C}"/>
      </w:docPartPr>
      <w:docPartBody>
        <w:p w:rsidR="00B36AA0" w:rsidRDefault="00956DF3">
          <w:pPr>
            <w:pStyle w:val="4EE9B860750F4EB3B67E6CFAA627636B"/>
          </w:pPr>
          <w:r w:rsidRPr="00DF198B">
            <w:t>—</w:t>
          </w:r>
        </w:p>
      </w:docPartBody>
    </w:docPart>
    <w:docPart>
      <w:docPartPr>
        <w:name w:val="2574CF5DA64149E892378B5806414A3E"/>
        <w:category>
          <w:name w:val="General"/>
          <w:gallery w:val="placeholder"/>
        </w:category>
        <w:types>
          <w:type w:val="bbPlcHdr"/>
        </w:types>
        <w:behaviors>
          <w:behavior w:val="content"/>
        </w:behaviors>
        <w:guid w:val="{757A0E4C-3BC5-4398-AD9C-026A73A7B441}"/>
      </w:docPartPr>
      <w:docPartBody>
        <w:p w:rsidR="00B36AA0" w:rsidRDefault="00956DF3">
          <w:pPr>
            <w:pStyle w:val="2574CF5DA64149E892378B5806414A3E"/>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CD1"/>
    <w:rsid w:val="002750E6"/>
    <w:rsid w:val="00406CD1"/>
    <w:rsid w:val="00956DF3"/>
    <w:rsid w:val="00957F40"/>
    <w:rsid w:val="009C4E2C"/>
    <w:rsid w:val="00B36AA0"/>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K" w:eastAsia="en-P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68C9D08960461A9F7C0818499902C3">
    <w:name w:val="9F68C9D08960461A9F7C0818499902C3"/>
  </w:style>
  <w:style w:type="paragraph" w:customStyle="1" w:styleId="4EE9B860750F4EB3B67E6CFAA627636B">
    <w:name w:val="4EE9B860750F4EB3B67E6CFAA627636B"/>
  </w:style>
  <w:style w:type="paragraph" w:customStyle="1" w:styleId="2574CF5DA64149E892378B5806414A3E">
    <w:name w:val="2574CF5DA64149E892378B5806414A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97</TotalTime>
  <Pages>17</Pages>
  <Words>2471</Words>
  <Characters>14531</Characters>
  <Application>Microsoft Office Word</Application>
  <DocSecurity>0</DocSecurity>
  <Lines>1037</Lines>
  <Paragraphs>629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dc:creator>
  <cp:keywords/>
  <dc:description/>
  <cp:lastModifiedBy>Jawad Ahmed</cp:lastModifiedBy>
  <cp:revision>5</cp:revision>
  <dcterms:created xsi:type="dcterms:W3CDTF">2025-01-11T18:22:00Z</dcterms:created>
  <dcterms:modified xsi:type="dcterms:W3CDTF">2025-01-12T04:11:00Z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26bf63c57dd63c53fe4fc1a5bc7a42494e47391eefdccf212475adf961c361e9</vt:lpwstr>
  </property>
</Properties>
</file>